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381" w:type="pct"/>
        <w:tblLayout w:type="fixed"/>
        <w:tblLook w:val="0600" w:firstRow="0" w:lastRow="0" w:firstColumn="0" w:lastColumn="0" w:noHBand="1" w:noVBand="1"/>
        <w:tblDescription w:val="First page layout table"/>
      </w:tblPr>
      <w:tblGrid>
        <w:gridCol w:w="7371"/>
        <w:gridCol w:w="2808"/>
        <w:gridCol w:w="242"/>
        <w:gridCol w:w="1202"/>
      </w:tblGrid>
      <w:tr w:rsidR="00215D38" w14:paraId="2BFE7545" w14:textId="77777777" w:rsidTr="00302194">
        <w:trPr>
          <w:gridAfter w:val="1"/>
          <w:wAfter w:w="517" w:type="pct"/>
          <w:trHeight w:hRule="exact" w:val="2088"/>
        </w:trPr>
        <w:tc>
          <w:tcPr>
            <w:tcW w:w="4483" w:type="pct"/>
            <w:gridSpan w:val="3"/>
            <w:shd w:val="clear" w:color="auto" w:fill="auto"/>
          </w:tcPr>
          <w:p w14:paraId="04BDB865" w14:textId="39CEB52A" w:rsidR="00215D38" w:rsidRDefault="000B3BC3" w:rsidP="00E83D6F">
            <w:pPr>
              <w:pStyle w:val="Title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46CB95B" wp14:editId="775A994D">
                  <wp:simplePos x="0" y="0"/>
                  <wp:positionH relativeFrom="column">
                    <wp:posOffset>4375150</wp:posOffset>
                  </wp:positionH>
                  <wp:positionV relativeFrom="page">
                    <wp:posOffset>-1818005</wp:posOffset>
                  </wp:positionV>
                  <wp:extent cx="4950641" cy="3476625"/>
                  <wp:effectExtent l="0" t="0" r="2540" b="0"/>
                  <wp:wrapNone/>
                  <wp:docPr id="1108401600" name="Picture 13" descr="Aerial view of harves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401600" name="Picture 1108401600" descr="Aerial view of harvester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641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A2883"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16727F0C" wp14:editId="6D56ABB4">
                  <wp:simplePos x="0" y="0"/>
                  <wp:positionH relativeFrom="page">
                    <wp:posOffset>-387626</wp:posOffset>
                  </wp:positionH>
                  <wp:positionV relativeFrom="paragraph">
                    <wp:posOffset>-943417</wp:posOffset>
                  </wp:positionV>
                  <wp:extent cx="3657600" cy="2438400"/>
                  <wp:effectExtent l="0" t="0" r="0" b="0"/>
                  <wp:wrapNone/>
                  <wp:docPr id="605898468" name="Picture 1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898468" name="Picture 1" descr="A picture containing font, screenshot, text, symbol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911CA2A" w14:textId="6898849D" w:rsidR="00AF6E56" w:rsidRDefault="003B1482" w:rsidP="00AF6E56">
            <w:pPr>
              <w:tabs>
                <w:tab w:val="left" w:pos="9165"/>
              </w:tabs>
              <w:rPr>
                <w:rFonts w:asciiTheme="majorHAnsi" w:hAnsiTheme="majorHAnsi" w:cs="Gill Sans"/>
                <w:b/>
                <w:bCs/>
                <w:spacing w:val="-8"/>
                <w:sz w:val="72"/>
                <w:szCs w:val="72"/>
              </w:rPr>
            </w:pPr>
            <w:r>
              <w:rPr>
                <w:rFonts w:asciiTheme="majorHAnsi" w:hAnsiTheme="majorHAnsi" w:cs="Gill Sans"/>
                <w:b/>
                <w:bCs/>
                <w:noProof/>
                <w:spacing w:val="-8"/>
                <w:sz w:val="72"/>
                <w:szCs w:val="72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0BC79F2" wp14:editId="315DC344">
                      <wp:simplePos x="0" y="0"/>
                      <wp:positionH relativeFrom="column">
                        <wp:posOffset>2725420</wp:posOffset>
                      </wp:positionH>
                      <wp:positionV relativeFrom="paragraph">
                        <wp:posOffset>531918</wp:posOffset>
                      </wp:positionV>
                      <wp:extent cx="1396577" cy="279400"/>
                      <wp:effectExtent l="0" t="0" r="0" b="6350"/>
                      <wp:wrapNone/>
                      <wp:docPr id="538940003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96577" cy="2794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2DC531C" w14:textId="53D7A807" w:rsidR="003B1482" w:rsidRPr="00F105FD" w:rsidRDefault="003B1482">
                                  <w:pPr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en-CA"/>
                                    </w:rPr>
                                  </w:pPr>
                                  <w:r w:rsidRPr="00F105F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en-CA"/>
                                    </w:rPr>
                                    <w:t>Summer 2023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10BC79F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5" o:spid="_x0000_s1026" type="#_x0000_t202" style="position:absolute;margin-left:214.6pt;margin-top:41.9pt;width:109.95pt;height:22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" fillcolor="#3494ba [3204]" stroked="f" strokeweight="1pt">
                      <v:textbox>
                        <w:txbxContent>
                          <w:p w14:paraId="52DC531C" w14:textId="53D7A807" w:rsidR="003B1482" w:rsidRPr="00F105FD" w:rsidRDefault="003B148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CA"/>
                              </w:rPr>
                            </w:pPr>
                            <w:r w:rsidRPr="00F105FD">
                              <w:rPr>
                                <w:b/>
                                <w:bCs/>
                                <w:sz w:val="28"/>
                                <w:szCs w:val="28"/>
                                <w:lang w:val="en-CA"/>
                              </w:rPr>
                              <w:t>Summer 2023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Theme="majorHAnsi" w:hAnsiTheme="majorHAnsi" w:cs="Gill Sans"/>
                <w:b/>
                <w:bCs/>
                <w:noProof/>
                <w:spacing w:val="-8"/>
                <w:sz w:val="72"/>
                <w:szCs w:val="7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4ECCBA5" wp14:editId="3B79A37C">
                      <wp:simplePos x="0" y="0"/>
                      <wp:positionH relativeFrom="column">
                        <wp:posOffset>2657263</wp:posOffset>
                      </wp:positionH>
                      <wp:positionV relativeFrom="paragraph">
                        <wp:posOffset>464397</wp:posOffset>
                      </wp:positionV>
                      <wp:extent cx="1456267" cy="440267"/>
                      <wp:effectExtent l="0" t="0" r="10795" b="17145"/>
                      <wp:wrapNone/>
                      <wp:docPr id="1764893310" name="Rectangle: Rounded Corners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267" cy="440267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281BE37F" id="Rectangle: Rounded Corners 14" o:spid="_x0000_s1026" style="position:absolute;margin-left:209.25pt;margin-top:36.55pt;width:114.65pt;height:34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" fillcolor="#3494ba [3204]" strokecolor="#1a495c [1604]" strokeweight="1pt">
                      <v:stroke joinstyle="miter"/>
                    </v:roundrect>
                  </w:pict>
                </mc:Fallback>
              </mc:AlternateContent>
            </w:r>
            <w:r w:rsidR="00AF6E56">
              <w:rPr>
                <w:rFonts w:asciiTheme="majorHAnsi" w:hAnsiTheme="majorHAnsi" w:cs="Gill Sans"/>
                <w:b/>
                <w:bCs/>
                <w:spacing w:val="-8"/>
                <w:sz w:val="72"/>
                <w:szCs w:val="72"/>
              </w:rPr>
              <w:tab/>
            </w:r>
          </w:p>
          <w:p w14:paraId="3BA7B603" w14:textId="1FFD1D1F" w:rsidR="00AF6E56" w:rsidRPr="00AF6E56" w:rsidRDefault="00AF6E56" w:rsidP="00AF6E56"/>
        </w:tc>
      </w:tr>
      <w:tr w:rsidR="008D3A90" w14:paraId="1F8375ED" w14:textId="77777777" w:rsidTr="002D5027">
        <w:trPr>
          <w:gridAfter w:val="1"/>
          <w:wAfter w:w="517" w:type="pct"/>
          <w:trHeight w:hRule="exact" w:val="494"/>
        </w:trPr>
        <w:tc>
          <w:tcPr>
            <w:tcW w:w="4483" w:type="pct"/>
            <w:gridSpan w:val="3"/>
            <w:shd w:val="clear" w:color="auto" w:fill="auto"/>
          </w:tcPr>
          <w:p w14:paraId="06FC7E3C" w14:textId="6436E4B2" w:rsidR="008D3A90" w:rsidRPr="002D5027" w:rsidRDefault="003D0DB9" w:rsidP="000A2883">
            <w:pPr>
              <w:pStyle w:val="Heading1"/>
              <w:spacing w:before="0"/>
              <w:rPr>
                <w:sz w:val="40"/>
                <w:szCs w:val="40"/>
              </w:rPr>
            </w:pPr>
            <w:r w:rsidRPr="002D5027">
              <w:rPr>
                <w:sz w:val="40"/>
                <w:szCs w:val="40"/>
              </w:rPr>
              <w:t>Thank you!</w:t>
            </w:r>
          </w:p>
        </w:tc>
      </w:tr>
      <w:tr w:rsidR="008D3A90" w14:paraId="3D626ECE" w14:textId="77777777" w:rsidTr="002D5027">
        <w:trPr>
          <w:gridAfter w:val="1"/>
          <w:wAfter w:w="517" w:type="pct"/>
          <w:trHeight w:hRule="exact" w:val="65"/>
        </w:trPr>
        <w:tc>
          <w:tcPr>
            <w:tcW w:w="4483" w:type="pct"/>
            <w:gridSpan w:val="3"/>
            <w:shd w:val="clear" w:color="auto" w:fill="auto"/>
          </w:tcPr>
          <w:p w14:paraId="114FCC6F" w14:textId="3332AAC9" w:rsidR="008D3A90" w:rsidRPr="008D3A90" w:rsidRDefault="008D3A90" w:rsidP="00D50263">
            <w:pPr>
              <w:pStyle w:val="Heading2"/>
            </w:pPr>
          </w:p>
        </w:tc>
      </w:tr>
      <w:tr w:rsidR="00302194" w14:paraId="6443069F" w14:textId="77777777" w:rsidTr="00DD35D6">
        <w:trPr>
          <w:trHeight w:hRule="exact" w:val="7549"/>
        </w:trPr>
        <w:tc>
          <w:tcPr>
            <w:tcW w:w="3171" w:type="pct"/>
            <w:shd w:val="clear" w:color="auto" w:fill="auto"/>
          </w:tcPr>
          <w:p w14:paraId="3D3A99BA" w14:textId="3D4D7F85" w:rsidR="00F05720" w:rsidRPr="00246AC7" w:rsidRDefault="00F05720" w:rsidP="000A2883">
            <w:pPr>
              <w:pStyle w:val="04xlpa"/>
              <w:spacing w:before="0" w:beforeAutospacing="0" w:after="240" w:afterAutospacing="0" w:line="315" w:lineRule="atLeast"/>
            </w:pPr>
            <w:r w:rsidRPr="00246AC7">
              <w:t xml:space="preserve">The first season of collecting GPS-referenced yield data is complete. PPSN would like to thank all the growers who agreed to participate in our first year of data collection. </w:t>
            </w:r>
          </w:p>
          <w:p w14:paraId="0C284A4B" w14:textId="77777777" w:rsidR="00F05720" w:rsidRPr="00246AC7" w:rsidRDefault="00F05720" w:rsidP="000A2883">
            <w:pPr>
              <w:spacing w:before="100" w:beforeAutospacing="1" w:after="0" w:line="315" w:lineRule="atLeast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The data collected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includes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:</w:t>
            </w:r>
          </w:p>
          <w:p w14:paraId="00B6CAEF" w14:textId="62943727" w:rsidR="00F05720" w:rsidRPr="00246AC7" w:rsidRDefault="00F05720" w:rsidP="00A06541">
            <w:pPr>
              <w:numPr>
                <w:ilvl w:val="0"/>
                <w:numId w:val="1"/>
              </w:numPr>
              <w:spacing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60 farms representing 670,000 acres in SK and AB. </w:t>
            </w:r>
          </w:p>
          <w:p w14:paraId="7F93E253" w14:textId="087B36DB" w:rsidR="00F05720" w:rsidRPr="00246AC7" w:rsidRDefault="00F05720" w:rsidP="000A2883">
            <w:pPr>
              <w:numPr>
                <w:ilvl w:val="0"/>
                <w:numId w:val="1"/>
              </w:numPr>
              <w:spacing w:before="100" w:beforeAutospacing="1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Farms ranging </w:t>
            </w:r>
            <w:r w:rsidR="00AF6E56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in size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from 900 to 45,000 </w:t>
            </w:r>
            <w:r w:rsidR="00E4265C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acres.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</w:p>
          <w:p w14:paraId="675E907F" w14:textId="466C7B37" w:rsidR="00F05720" w:rsidRPr="00246AC7" w:rsidRDefault="00F05720" w:rsidP="00A0654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Data sets ranging from 1</w:t>
            </w:r>
            <w:r w:rsidR="00A24DB5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to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15 years. </w:t>
            </w:r>
          </w:p>
          <w:p w14:paraId="31DA57BE" w14:textId="067FD3C3" w:rsidR="00F05720" w:rsidRDefault="00F05720" w:rsidP="00E4265C">
            <w:pPr>
              <w:spacing w:before="100" w:beforeAutospacing="1" w:after="100" w:afterAutospacing="1" w:line="315" w:lineRule="atLeast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Our team is working hard </w:t>
            </w:r>
            <w:r w:rsidR="008E2D48">
              <w:rPr>
                <w:rFonts w:ascii="Times New Roman" w:hAnsi="Times New Roman"/>
                <w:sz w:val="24"/>
                <w:szCs w:val="24"/>
                <w:lang w:val="en-CA" w:eastAsia="en-CA"/>
              </w:rPr>
              <w:t>at</w:t>
            </w:r>
            <w:r w:rsidR="004F71FB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analyz</w:t>
            </w:r>
            <w:r w:rsidR="008E2D48">
              <w:rPr>
                <w:rFonts w:ascii="Times New Roman" w:hAnsi="Times New Roman"/>
                <w:sz w:val="24"/>
                <w:szCs w:val="24"/>
                <w:lang w:val="en-CA" w:eastAsia="en-CA"/>
              </w:rPr>
              <w:t>ing</w:t>
            </w:r>
            <w:r w:rsidR="004F71FB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the data</w:t>
            </w:r>
            <w:r w:rsidR="002C14C2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  <w:r w:rsidR="00BB0470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and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compar</w:t>
            </w:r>
            <w:r w:rsidR="00FB0D1C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ing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it to satellite imagery </w:t>
            </w:r>
            <w:r w:rsidR="00FB0D1C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to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build a yield prediction model</w:t>
            </w:r>
            <w:r w:rsidR="001259AB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. </w:t>
            </w:r>
            <w:r w:rsidR="009151F4">
              <w:rPr>
                <w:rFonts w:ascii="Times New Roman" w:hAnsi="Times New Roman"/>
                <w:sz w:val="24"/>
                <w:szCs w:val="24"/>
                <w:lang w:val="en-CA" w:eastAsia="en-CA"/>
              </w:rPr>
              <w:t>T</w:t>
            </w:r>
            <w:r w:rsidR="001259AB">
              <w:rPr>
                <w:rFonts w:ascii="Times New Roman" w:hAnsi="Times New Roman"/>
                <w:sz w:val="24"/>
                <w:szCs w:val="24"/>
                <w:lang w:val="en-CA" w:eastAsia="en-CA"/>
              </w:rPr>
              <w:t>his tool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  <w:r w:rsidR="009151F4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will be used </w:t>
            </w:r>
            <w:r w:rsidR="00322822">
              <w:rPr>
                <w:rFonts w:ascii="Times New Roman" w:hAnsi="Times New Roman"/>
                <w:sz w:val="24"/>
                <w:szCs w:val="24"/>
                <w:lang w:val="en-CA" w:eastAsia="en-CA"/>
              </w:rPr>
              <w:t>to</w:t>
            </w:r>
            <w:r w:rsidR="0098347F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identify</w:t>
            </w:r>
            <w:r w:rsidR="00FB0D1C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marginal areas</w:t>
            </w:r>
            <w:r w:rsidR="0098347F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within fields</w:t>
            </w:r>
            <w:r w:rsidR="009151F4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for farmers.</w:t>
            </w:r>
            <w:r w:rsidR="001E2B9E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</w:p>
          <w:p w14:paraId="23137F92" w14:textId="204544A8" w:rsidR="001373C5" w:rsidRPr="00246AC7" w:rsidRDefault="00982DA5" w:rsidP="00E4265C">
            <w:pPr>
              <w:spacing w:before="100" w:beforeAutospacing="1" w:after="100" w:afterAutospacing="1" w:line="315" w:lineRule="atLeast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noProof/>
              </w:rPr>
              <w:drawing>
                <wp:anchor distT="0" distB="0" distL="114300" distR="114300" simplePos="0" relativeHeight="251645440" behindDoc="0" locked="0" layoutInCell="1" allowOverlap="1" wp14:anchorId="7F0C1C2B" wp14:editId="5C4200C6">
                  <wp:simplePos x="0" y="0"/>
                  <wp:positionH relativeFrom="column">
                    <wp:posOffset>-223616</wp:posOffset>
                  </wp:positionH>
                  <wp:positionV relativeFrom="paragraph">
                    <wp:posOffset>243002</wp:posOffset>
                  </wp:positionV>
                  <wp:extent cx="4037151" cy="4340225"/>
                  <wp:effectExtent l="0" t="0" r="1905" b="3175"/>
                  <wp:wrapNone/>
                  <wp:docPr id="1813852837" name="Picture 1" descr="A picture containing tex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852837" name="Picture 1" descr="A picture containing text, map&#10;&#10;Description automatically generated"/>
                          <pic:cNvPicPr/>
                        </pic:nvPicPr>
                        <pic:blipFill rotWithShape="1">
                          <a:blip r:embed="rId13"/>
                          <a:srcRect l="10238" t="-192" r="13696" b="3645"/>
                          <a:stretch/>
                        </pic:blipFill>
                        <pic:spPr bwMode="auto">
                          <a:xfrm>
                            <a:off x="0" y="0"/>
                            <a:ext cx="4037151" cy="434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6E27">
              <w:rPr>
                <w:rFonts w:ascii="Times New Roman" w:hAnsi="Times New Roman"/>
                <w:sz w:val="24"/>
                <w:szCs w:val="24"/>
                <w:lang w:val="en-CA" w:eastAsia="en-CA"/>
              </w:rPr>
              <w:t>Data collection will resume this fall</w:t>
            </w:r>
            <w:r w:rsidR="00630F83">
              <w:rPr>
                <w:rFonts w:ascii="Times New Roman" w:hAnsi="Times New Roman"/>
                <w:sz w:val="24"/>
                <w:szCs w:val="24"/>
                <w:lang w:val="en-CA" w:eastAsia="en-CA"/>
              </w:rPr>
              <w:t>.</w:t>
            </w:r>
          </w:p>
          <w:p w14:paraId="2064D450" w14:textId="37A06B68" w:rsidR="00F05720" w:rsidRPr="00F05720" w:rsidRDefault="00F05720" w:rsidP="008E7360">
            <w:pPr>
              <w:spacing w:before="100" w:beforeAutospacing="1" w:after="100" w:afterAutospacing="1" w:line="315" w:lineRule="atLeast"/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pPr>
          </w:p>
          <w:p w14:paraId="287B0B4E" w14:textId="53E475A6" w:rsidR="00847CB0" w:rsidRDefault="00847CB0" w:rsidP="009052F9"/>
        </w:tc>
        <w:tc>
          <w:tcPr>
            <w:tcW w:w="1208" w:type="pct"/>
            <w:shd w:val="clear" w:color="auto" w:fill="auto"/>
          </w:tcPr>
          <w:p w14:paraId="2515A5B0" w14:textId="46B5A12A" w:rsidR="00847CB0" w:rsidRDefault="009518F7" w:rsidP="005F5948">
            <w:pPr>
              <w:pStyle w:val="Heading1Al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7552" behindDoc="0" locked="0" layoutInCell="1" allowOverlap="1" wp14:anchorId="2AAC2AEA" wp14:editId="66D9A1B1">
                      <wp:simplePos x="0" y="0"/>
                      <wp:positionH relativeFrom="page">
                        <wp:posOffset>-31115</wp:posOffset>
                      </wp:positionH>
                      <wp:positionV relativeFrom="paragraph">
                        <wp:posOffset>372337</wp:posOffset>
                      </wp:positionV>
                      <wp:extent cx="2527300" cy="1914525"/>
                      <wp:effectExtent l="0" t="0" r="25400" b="28575"/>
                      <wp:wrapNone/>
                      <wp:docPr id="136482525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7300" cy="1914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6350">
                                <a:solidFill>
                                  <a:schemeClr val="accent1"/>
                                </a:solidFill>
                              </a:ln>
                            </wps:spPr>
                            <wps:txbx>
                              <w:txbxContent>
                                <w:p w14:paraId="729D2D00" w14:textId="77777777" w:rsidR="00D566EC" w:rsidRPr="00630F83" w:rsidRDefault="00101A67" w:rsidP="00D566EC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 w:rsidRPr="00630F83"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  <w:t xml:space="preserve">WE ARE LOOKING FOR MORE </w:t>
                                  </w:r>
                                </w:p>
                                <w:p w14:paraId="18019B77" w14:textId="1AA62319" w:rsidR="00D566EC" w:rsidRPr="00630F83" w:rsidRDefault="00101A67" w:rsidP="00D566EC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630F83"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PARTICIPANTS!</w:t>
                                  </w:r>
                                </w:p>
                                <w:p w14:paraId="6C6B1DFA" w14:textId="3AEF6D63" w:rsidR="00414B3B" w:rsidRPr="00630F83" w:rsidRDefault="007B4C88" w:rsidP="008B50C1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>Contact Andrea</w:t>
                                  </w:r>
                                  <w:r w:rsidR="00101A67"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 @ 306-381-6732 </w:t>
                                  </w:r>
                                </w:p>
                                <w:p w14:paraId="4FFE216F" w14:textId="02612167" w:rsidR="00414B3B" w:rsidRPr="00630F83" w:rsidRDefault="00602C46" w:rsidP="00414B3B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hyperlink r:id="rId14" w:history="1">
                                    <w:r w:rsidR="00414B3B" w:rsidRPr="00630F83">
                                      <w:rPr>
                                        <w:rStyle w:val="Hyperlink"/>
                                        <w:color w:val="FFFFFF" w:themeColor="background1"/>
                                        <w:lang w:val="en-CA"/>
                                      </w:rPr>
                                      <w:t>andrea.astleford@usask.ca</w:t>
                                    </w:r>
                                  </w:hyperlink>
                                </w:p>
                                <w:p w14:paraId="46C3E29E" w14:textId="77777777" w:rsidR="00414B3B" w:rsidRPr="00630F83" w:rsidRDefault="00414B3B" w:rsidP="00414B3B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</w:p>
                                <w:p w14:paraId="04725DDC" w14:textId="77777777" w:rsidR="00414B3B" w:rsidRPr="00630F83" w:rsidRDefault="00101A67" w:rsidP="0098347F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OR </w:t>
                                  </w:r>
                                </w:p>
                                <w:p w14:paraId="733036CD" w14:textId="77777777" w:rsidR="00414B3B" w:rsidRPr="00630F83" w:rsidRDefault="00414B3B" w:rsidP="0098347F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</w:p>
                                <w:p w14:paraId="652006AC" w14:textId="742E31A1" w:rsidR="00101A67" w:rsidRPr="00630F83" w:rsidRDefault="00101A67" w:rsidP="0098347F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>V</w:t>
                                  </w:r>
                                  <w:r w:rsidR="007B4C88"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>isit</w:t>
                                  </w:r>
                                  <w:r w:rsidR="00414B3B"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 </w:t>
                                  </w:r>
                                  <w:hyperlink r:id="rId15" w:history="1">
                                    <w:r w:rsidR="00286D7E" w:rsidRPr="00630F83">
                                      <w:rPr>
                                        <w:rStyle w:val="Hyperlink"/>
                                        <w:color w:val="FFFFFF" w:themeColor="background1"/>
                                        <w:lang w:val="en-CA"/>
                                      </w:rPr>
                                      <w:t>http://www.prairiepsn.ca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AC2AEA" id="Text Box 1" o:spid="_x0000_s1027" type="#_x0000_t202" style="position:absolute;margin-left:-2.45pt;margin-top:29.3pt;width:199pt;height:150.75pt;z-index:25160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" fillcolor="#58b6c0 [3205]" strokecolor="#3494ba [3204]" strokeweight=".5pt">
                      <v:textbox>
                        <w:txbxContent>
                          <w:p w14:paraId="729D2D00" w14:textId="77777777" w:rsidR="00D566EC" w:rsidRPr="00630F83" w:rsidRDefault="00101A67" w:rsidP="00D566EC">
                            <w:pPr>
                              <w:spacing w:after="0" w:line="360" w:lineRule="auto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</w:pPr>
                            <w:r w:rsidRPr="00630F83"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  <w:t xml:space="preserve">WE ARE LOOKING FOR MORE </w:t>
                            </w:r>
                          </w:p>
                          <w:p w14:paraId="18019B77" w14:textId="1AA62319" w:rsidR="00D566EC" w:rsidRPr="00630F83" w:rsidRDefault="00101A67" w:rsidP="00D566EC">
                            <w:pPr>
                              <w:spacing w:after="0" w:line="360" w:lineRule="auto"/>
                              <w:jc w:val="center"/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630F83"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  <w:t>PARTICIPANTS!</w:t>
                            </w:r>
                          </w:p>
                          <w:p w14:paraId="6C6B1DFA" w14:textId="3AEF6D63" w:rsidR="00414B3B" w:rsidRPr="00630F83" w:rsidRDefault="007B4C88" w:rsidP="008B50C1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 w:rsidRPr="00630F83">
                              <w:rPr>
                                <w:color w:val="FFFFFF" w:themeColor="background1"/>
                                <w:lang w:val="en-CA"/>
                              </w:rPr>
                              <w:t>Contact Andrea</w:t>
                            </w:r>
                            <w:r w:rsidR="00101A67" w:rsidRPr="00630F83">
                              <w:rPr>
                                <w:color w:val="FFFFFF" w:themeColor="background1"/>
                                <w:lang w:val="en-CA"/>
                              </w:rPr>
                              <w:t xml:space="preserve"> @ 306-381-6732 </w:t>
                            </w:r>
                          </w:p>
                          <w:p w14:paraId="4FFE216F" w14:textId="02612167" w:rsidR="00414B3B" w:rsidRPr="00630F83" w:rsidRDefault="00602C46" w:rsidP="00414B3B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hyperlink r:id="rId16" w:history="1">
                              <w:r w:rsidR="00414B3B" w:rsidRPr="00630F83">
                                <w:rPr>
                                  <w:rStyle w:val="Hyperlink"/>
                                  <w:color w:val="FFFFFF" w:themeColor="background1"/>
                                  <w:lang w:val="en-CA"/>
                                </w:rPr>
                                <w:t>andrea.astleford@usask.ca</w:t>
                              </w:r>
                            </w:hyperlink>
                          </w:p>
                          <w:p w14:paraId="46C3E29E" w14:textId="77777777" w:rsidR="00414B3B" w:rsidRPr="00630F83" w:rsidRDefault="00414B3B" w:rsidP="00414B3B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</w:p>
                          <w:p w14:paraId="04725DDC" w14:textId="77777777" w:rsidR="00414B3B" w:rsidRPr="00630F83" w:rsidRDefault="00101A67" w:rsidP="0098347F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 w:rsidRPr="00630F83">
                              <w:rPr>
                                <w:color w:val="FFFFFF" w:themeColor="background1"/>
                                <w:lang w:val="en-CA"/>
                              </w:rPr>
                              <w:t xml:space="preserve">OR </w:t>
                            </w:r>
                          </w:p>
                          <w:p w14:paraId="733036CD" w14:textId="77777777" w:rsidR="00414B3B" w:rsidRPr="00630F83" w:rsidRDefault="00414B3B" w:rsidP="0098347F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</w:p>
                          <w:p w14:paraId="652006AC" w14:textId="742E31A1" w:rsidR="00101A67" w:rsidRPr="00630F83" w:rsidRDefault="00101A67" w:rsidP="0098347F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 w:rsidRPr="00630F83">
                              <w:rPr>
                                <w:color w:val="FFFFFF" w:themeColor="background1"/>
                                <w:lang w:val="en-CA"/>
                              </w:rPr>
                              <w:t>V</w:t>
                            </w:r>
                            <w:r w:rsidR="007B4C88" w:rsidRPr="00630F83">
                              <w:rPr>
                                <w:color w:val="FFFFFF" w:themeColor="background1"/>
                                <w:lang w:val="en-CA"/>
                              </w:rPr>
                              <w:t>isit</w:t>
                            </w:r>
                            <w:r w:rsidR="00414B3B" w:rsidRPr="00630F83">
                              <w:rPr>
                                <w:color w:val="FFFFFF" w:themeColor="background1"/>
                                <w:lang w:val="en-CA"/>
                              </w:rPr>
                              <w:t xml:space="preserve"> </w:t>
                            </w:r>
                            <w:hyperlink r:id="rId17" w:history="1">
                              <w:r w:rsidR="00286D7E" w:rsidRPr="00630F83">
                                <w:rPr>
                                  <w:rStyle w:val="Hyperlink"/>
                                  <w:color w:val="FFFFFF" w:themeColor="background1"/>
                                  <w:lang w:val="en-CA"/>
                                </w:rPr>
                                <w:t>http://www.prairiepsn.ca</w:t>
                              </w:r>
                            </w:hyperlink>
                          </w:p>
                        </w:txbxContent>
                      </v:textbox>
                      <w10:wrap anchorx="page"/>
                    </v:shape>
                  </w:pict>
                </mc:Fallback>
              </mc:AlternateContent>
            </w:r>
          </w:p>
          <w:p w14:paraId="68DF5824" w14:textId="05A30989" w:rsidR="000A2883" w:rsidRDefault="000A2883" w:rsidP="005F5948">
            <w:pPr>
              <w:pStyle w:val="Heading1Alt"/>
            </w:pPr>
          </w:p>
          <w:p w14:paraId="136D6789" w14:textId="374F16F1" w:rsidR="000A2883" w:rsidRPr="00847CB0" w:rsidRDefault="006D4CA3" w:rsidP="005F5948">
            <w:pPr>
              <w:pStyle w:val="Heading1Alt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594240" behindDoc="0" locked="0" layoutInCell="1" allowOverlap="1" wp14:anchorId="561CC955" wp14:editId="6A248959">
                      <wp:simplePos x="0" y="0"/>
                      <wp:positionH relativeFrom="column">
                        <wp:posOffset>-651782</wp:posOffset>
                      </wp:positionH>
                      <wp:positionV relativeFrom="paragraph">
                        <wp:posOffset>1145540</wp:posOffset>
                      </wp:positionV>
                      <wp:extent cx="2978331" cy="3605841"/>
                      <wp:effectExtent l="0" t="0" r="0" b="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78331" cy="36058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459D180" w14:textId="3DA5BC60" w:rsidR="00587997" w:rsidRPr="006D4CA3" w:rsidRDefault="00FD682F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</w:pP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The raw data is cleaned to account for very high or very low yield points that are due to a combine starting</w:t>
                                  </w:r>
                                  <w:r w:rsidR="00DE764B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stopping, turning around, </w:t>
                                  </w:r>
                                  <w:r w:rsidR="00DE764B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or </w:t>
                                  </w: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being relatively slow or fast</w:t>
                                  </w:r>
                                  <w:r w:rsidR="00DE764B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  <w:p w14:paraId="0A713D46" w14:textId="5FE29AB4" w:rsidR="00FD682F" w:rsidRPr="006D4CA3" w:rsidRDefault="004D73DC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</w:pP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Input c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ost and</w:t>
                                  </w:r>
                                  <w:r w:rsidR="00813992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crop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price data</w:t>
                                  </w:r>
                                  <w:r w:rsidR="00813992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*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r w:rsidR="00813992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are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then applied to the yield data to create a profitability map. This </w:t>
                                  </w:r>
                                  <w:r w:rsidR="006013D8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is 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done for individual </w:t>
                                  </w:r>
                                  <w:r w:rsidR="0022345D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years,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r w:rsidR="006013D8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and these are combined to see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profitability over different crops</w:t>
                                  </w:r>
                                  <w:r w:rsidR="00054226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years</w:t>
                                  </w:r>
                                  <w:r w:rsidR="00054226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, and 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growing conditions.</w:t>
                                  </w:r>
                                </w:p>
                                <w:p w14:paraId="16DB734D" w14:textId="1F050F17" w:rsidR="00C056D1" w:rsidRPr="006D4CA3" w:rsidRDefault="00BD1BEE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</w:pP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Our goal is to help growers</w:t>
                                  </w:r>
                                  <w:r w:rsidR="00C056D1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make more informed</w:t>
                                  </w:r>
                                  <w:r w:rsidR="00316A36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agronomic decisions </w:t>
                                  </w:r>
                                  <w:r w:rsidR="008A34DD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by helping you see trends</w:t>
                                  </w:r>
                                  <w:r w:rsidR="004B5480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in profit</w:t>
                                  </w:r>
                                  <w:r w:rsidR="008A34DD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across multiple years</w:t>
                                  </w:r>
                                  <w:r w:rsidR="009170A6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  <w:p w14:paraId="4AF35D58" w14:textId="2D4BA2E2" w:rsidR="00AC46B4" w:rsidRPr="006D4CA3" w:rsidRDefault="00AC46B4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</w:pP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*</w:t>
                                  </w:r>
                                  <w:r w:rsidR="00BA42FA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Profitability</w:t>
                                  </w:r>
                                  <w:r w:rsidR="00B761A8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calculated using provincial grain market averages and variable costs</w:t>
                                  </w:r>
                                  <w:r w:rsid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.</w:t>
                                  </w:r>
                                  <w:r w:rsidR="00B761A8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</w:p>
                                <w:p w14:paraId="3A9FAAC2" w14:textId="77777777" w:rsidR="00AC46B4" w:rsidRPr="00FD682F" w:rsidRDefault="00AC46B4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1CC955" id="Text Box 2" o:spid="_x0000_s1028" type="#_x0000_t202" style="position:absolute;margin-left:-51.3pt;margin-top:90.2pt;width:234.5pt;height:283.9pt;z-index:251594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" stroked="f">
                      <v:textbox>
                        <w:txbxContent>
                          <w:p w14:paraId="6459D180" w14:textId="3DA5BC60" w:rsidR="00587997" w:rsidRPr="006D4CA3" w:rsidRDefault="00FD682F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The raw data is cleaned to account for very high or very low yield points that are due to a combine starting</w:t>
                            </w:r>
                            <w:r w:rsidR="00DE764B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, </w:t>
                            </w: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stopping, turning around, </w:t>
                            </w:r>
                            <w:r w:rsidR="00DE764B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or </w:t>
                            </w: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being relatively slow or fast</w:t>
                            </w:r>
                            <w:r w:rsidR="00DE764B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0A713D46" w14:textId="5FE29AB4" w:rsidR="00FD682F" w:rsidRPr="006D4CA3" w:rsidRDefault="004D73DC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Input c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ost and</w:t>
                            </w:r>
                            <w:r w:rsidR="00813992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crop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price data</w:t>
                            </w:r>
                            <w:r w:rsidR="00813992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*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813992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are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then applied to the yield data to create a profitability map. This </w:t>
                            </w:r>
                            <w:r w:rsidR="006013D8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is 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done for individual </w:t>
                            </w:r>
                            <w:r w:rsidR="0022345D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years,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6013D8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and these are combined to see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profitability over different crops</w:t>
                            </w:r>
                            <w:r w:rsidR="00054226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, 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years</w:t>
                            </w:r>
                            <w:r w:rsidR="00054226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, and 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growing conditions.</w:t>
                            </w:r>
                          </w:p>
                          <w:p w14:paraId="16DB734D" w14:textId="1F050F17" w:rsidR="00C056D1" w:rsidRPr="006D4CA3" w:rsidRDefault="00BD1BEE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Our goal is to help growers</w:t>
                            </w:r>
                            <w:r w:rsidR="00C056D1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make more informed</w:t>
                            </w:r>
                            <w:r w:rsidR="00316A36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agronomic decisions </w:t>
                            </w:r>
                            <w:r w:rsidR="008A34DD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by helping you see trends</w:t>
                            </w:r>
                            <w:r w:rsidR="004B5480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in profit</w:t>
                            </w:r>
                            <w:r w:rsidR="008A34DD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across multiple years</w:t>
                            </w:r>
                            <w:r w:rsidR="009170A6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4AF35D58" w14:textId="2D4BA2E2" w:rsidR="00AC46B4" w:rsidRPr="006D4CA3" w:rsidRDefault="00AC46B4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*</w:t>
                            </w:r>
                            <w:r w:rsidR="00BA42FA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Profitability</w:t>
                            </w:r>
                            <w:r w:rsidR="00B761A8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calculated using provincial grain market averages and variable costs</w:t>
                            </w:r>
                            <w:r w:rsid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  <w:r w:rsidR="00B761A8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3A9FAAC2" w14:textId="77777777" w:rsidR="00AC46B4" w:rsidRPr="00FD682F" w:rsidRDefault="00AC46B4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73C5">
              <w:rPr>
                <w:noProof/>
                <w:sz w:val="8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67594901" wp14:editId="7DFCDE60">
                      <wp:simplePos x="0" y="0"/>
                      <wp:positionH relativeFrom="column">
                        <wp:posOffset>-4980305</wp:posOffset>
                      </wp:positionH>
                      <wp:positionV relativeFrom="paragraph">
                        <wp:posOffset>483427</wp:posOffset>
                      </wp:positionV>
                      <wp:extent cx="7334525" cy="0"/>
                      <wp:effectExtent l="0" t="0" r="0" b="0"/>
                      <wp:wrapNone/>
                      <wp:docPr id="1583392462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334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8827665" id="Straight Connector 3" o:spid="_x0000_s1026" style="position:absolute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92.15pt,38.05pt" to="185.35pt,3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" strokecolor="#3494ba [3204]" strokeweight=".5pt">
                      <v:stroke joinstyle="miter"/>
                    </v:line>
                  </w:pict>
                </mc:Fallback>
              </mc:AlternateContent>
            </w:r>
            <w:r w:rsidR="001373C5" w:rsidRPr="00773BE7">
              <w:rPr>
                <w:rFonts w:ascii="Times New Roman" w:hAnsi="Times New Roman"/>
                <w:noProof/>
                <w:color w:val="0A7673"/>
                <w:sz w:val="24"/>
                <w:szCs w:val="24"/>
                <w:lang w:val="en-CA" w:eastAsia="en-CA"/>
              </w:rPr>
              <mc:AlternateContent>
                <mc:Choice Requires="wps">
                  <w:drawing>
                    <wp:anchor distT="45720" distB="45720" distL="114300" distR="114300" simplePos="0" relativeHeight="251712000" behindDoc="0" locked="0" layoutInCell="1" allowOverlap="1" wp14:anchorId="03D881FB" wp14:editId="65725999">
                      <wp:simplePos x="0" y="0"/>
                      <wp:positionH relativeFrom="column">
                        <wp:posOffset>-68293</wp:posOffset>
                      </wp:positionH>
                      <wp:positionV relativeFrom="paragraph">
                        <wp:posOffset>803119</wp:posOffset>
                      </wp:positionV>
                      <wp:extent cx="1047750" cy="265430"/>
                      <wp:effectExtent l="0" t="0" r="19050" b="20320"/>
                      <wp:wrapSquare wrapText="bothSides"/>
                      <wp:docPr id="62858926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0" cy="2654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solidFill>
                                  <a:schemeClr val="accent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EEB19D" w14:textId="7BC19679" w:rsidR="00773BE7" w:rsidRPr="00A32426" w:rsidRDefault="00773BE7">
                                  <w:pPr>
                                    <w:rPr>
                                      <w:b/>
                                      <w:bCs/>
                                      <w:lang w:val="en-CA"/>
                                    </w:rPr>
                                  </w:pPr>
                                  <w:r w:rsidRPr="00A32426">
                                    <w:rPr>
                                      <w:b/>
                                      <w:bCs/>
                                      <w:lang w:val="en-CA"/>
                                    </w:rPr>
                                    <w:t>The Proces</w:t>
                                  </w:r>
                                  <w:r w:rsidR="00A32426" w:rsidRPr="00A32426">
                                    <w:rPr>
                                      <w:b/>
                                      <w:bCs/>
                                      <w:lang w:val="en-CA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D881FB" id="_x0000_s1029" type="#_x0000_t202" style="position:absolute;margin-left:-5.4pt;margin-top:63.25pt;width:82.5pt;height:20.9pt;z-index:251712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" fillcolor="#58b6c0 [3205]" strokecolor="#3494ba [3204]">
                      <v:textbox>
                        <w:txbxContent>
                          <w:p w14:paraId="50EEB19D" w14:textId="7BC19679" w:rsidR="00773BE7" w:rsidRPr="00A32426" w:rsidRDefault="00773BE7">
                            <w:pPr>
                              <w:rPr>
                                <w:b/>
                                <w:bCs/>
                                <w:lang w:val="en-CA"/>
                              </w:rPr>
                            </w:pPr>
                            <w:r w:rsidRPr="00A32426">
                              <w:rPr>
                                <w:b/>
                                <w:bCs/>
                                <w:lang w:val="en-CA"/>
                              </w:rPr>
                              <w:t>The Proces</w:t>
                            </w:r>
                            <w:r w:rsidR="00A32426" w:rsidRPr="00A32426">
                              <w:rPr>
                                <w:b/>
                                <w:bCs/>
                                <w:lang w:val="en-CA"/>
                              </w:rPr>
                              <w:t>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21" w:type="pct"/>
            <w:gridSpan w:val="2"/>
            <w:shd w:val="clear" w:color="auto" w:fill="auto"/>
          </w:tcPr>
          <w:p w14:paraId="51F5F84A" w14:textId="235A3ADC" w:rsidR="008B50C1" w:rsidRPr="008B50C1" w:rsidRDefault="008B50C1" w:rsidP="00302194">
            <w:pPr>
              <w:spacing w:before="240"/>
              <w:rPr>
                <w:sz w:val="24"/>
                <w:szCs w:val="24"/>
              </w:rPr>
            </w:pPr>
          </w:p>
        </w:tc>
      </w:tr>
      <w:tr w:rsidR="00302194" w14:paraId="059C2E47" w14:textId="77777777" w:rsidTr="00DD35D6">
        <w:trPr>
          <w:gridAfter w:val="1"/>
          <w:wAfter w:w="517" w:type="pct"/>
          <w:trHeight w:val="1350"/>
        </w:trPr>
        <w:tc>
          <w:tcPr>
            <w:tcW w:w="3171" w:type="pct"/>
            <w:shd w:val="clear" w:color="auto" w:fill="auto"/>
          </w:tcPr>
          <w:p w14:paraId="7A61F67F" w14:textId="710DBE6C" w:rsidR="00847CB0" w:rsidRPr="00BD13D2" w:rsidRDefault="00847CB0" w:rsidP="00FB0D1C">
            <w:pPr>
              <w:pStyle w:val="Quote"/>
              <w:ind w:left="0"/>
            </w:pPr>
          </w:p>
        </w:tc>
        <w:tc>
          <w:tcPr>
            <w:tcW w:w="1208" w:type="pct"/>
            <w:shd w:val="clear" w:color="auto" w:fill="auto"/>
          </w:tcPr>
          <w:p w14:paraId="1B3A6631" w14:textId="1B7673D8" w:rsidR="00847CB0" w:rsidRPr="00847CB0" w:rsidRDefault="00945591" w:rsidP="00847CB0">
            <w:pPr>
              <w:spacing w:after="0"/>
              <w:rPr>
                <w:sz w:val="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3264" behindDoc="0" locked="0" layoutInCell="1" allowOverlap="1" wp14:anchorId="3DC56EC8" wp14:editId="04B660CA">
                      <wp:simplePos x="0" y="0"/>
                      <wp:positionH relativeFrom="column">
                        <wp:posOffset>5065395</wp:posOffset>
                      </wp:positionH>
                      <wp:positionV relativeFrom="paragraph">
                        <wp:posOffset>8582025</wp:posOffset>
                      </wp:positionV>
                      <wp:extent cx="2771775" cy="600075"/>
                      <wp:effectExtent l="0" t="0" r="28575" b="28575"/>
                      <wp:wrapNone/>
                      <wp:docPr id="133086674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71775" cy="6000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3D4A41" w14:textId="207F46A8" w:rsidR="00582DF5" w:rsidRDefault="00D53023" w:rsidP="00D53023">
                                  <w:pPr>
                                    <w:pStyle w:val="ListParagraph"/>
                                    <w:numPr>
                                      <w:ilvl w:val="0"/>
                                      <w:numId w:val="5"/>
                                    </w:numPr>
                                  </w:pPr>
                                  <w:r>
                                    <w:rPr>
                                      <w:lang w:val="en-CA"/>
                                    </w:rPr>
                                    <w:t>P</w:t>
                                  </w:r>
                                  <w:r w:rsidR="00C942EE">
                                    <w:rPr>
                                      <w:lang w:val="en-CA"/>
                                    </w:rPr>
                                    <w:t xml:space="preserve">rofit calculated using provincial </w:t>
                                  </w:r>
                                  <w:r w:rsidR="00792EF0">
                                    <w:rPr>
                                      <w:lang w:val="en-CA"/>
                                    </w:rPr>
                                    <w:t xml:space="preserve">grain market averages and variable </w:t>
                                  </w:r>
                                  <w:proofErr w:type="gramStart"/>
                                  <w:r w:rsidR="00792EF0">
                                    <w:rPr>
                                      <w:lang w:val="en-CA"/>
                                    </w:rPr>
                                    <w:t>costs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C56EC8" id="_x0000_s1030" type="#_x0000_t202" style="position:absolute;margin-left:398.85pt;margin-top:675.75pt;width:218.25pt;height:47.2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">
                      <v:textbox>
                        <w:txbxContent>
                          <w:p w14:paraId="2C3D4A41" w14:textId="207F46A8" w:rsidR="00582DF5" w:rsidRDefault="00D53023" w:rsidP="00D5302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rPr>
                                <w:lang w:val="en-CA"/>
                              </w:rPr>
                              <w:t>P</w:t>
                            </w:r>
                            <w:r w:rsidR="00C942EE">
                              <w:rPr>
                                <w:lang w:val="en-CA"/>
                              </w:rPr>
                              <w:t xml:space="preserve">rofit calculated using provincial </w:t>
                            </w:r>
                            <w:r w:rsidR="00792EF0">
                              <w:rPr>
                                <w:lang w:val="en-CA"/>
                              </w:rPr>
                              <w:t xml:space="preserve">grain market averages and variable </w:t>
                            </w:r>
                            <w:proofErr w:type="gramStart"/>
                            <w:r w:rsidR="00792EF0">
                              <w:rPr>
                                <w:lang w:val="en-CA"/>
                              </w:rPr>
                              <w:t>costs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04" w:type="pct"/>
            <w:shd w:val="clear" w:color="auto" w:fill="auto"/>
          </w:tcPr>
          <w:p w14:paraId="2A6F299D" w14:textId="1E9DE5F3" w:rsidR="00847CB0" w:rsidRDefault="00847CB0" w:rsidP="000D53AE"/>
        </w:tc>
      </w:tr>
    </w:tbl>
    <w:p w14:paraId="53A7FCC9" w14:textId="01E312B7" w:rsidR="00BD13D2" w:rsidRPr="00BD13D2" w:rsidRDefault="00BD13D2" w:rsidP="00BD13D2">
      <w:pPr>
        <w:spacing w:after="0"/>
        <w:rPr>
          <w:sz w:val="8"/>
        </w:rPr>
      </w:pPr>
      <w:r w:rsidRPr="00BD13D2">
        <w:rPr>
          <w:sz w:val="8"/>
        </w:rPr>
        <w:br w:type="page"/>
      </w: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Layout table page 2"/>
      </w:tblPr>
      <w:tblGrid>
        <w:gridCol w:w="2970"/>
        <w:gridCol w:w="2339"/>
        <w:gridCol w:w="270"/>
        <w:gridCol w:w="5221"/>
      </w:tblGrid>
      <w:tr w:rsidR="00AA4EE5" w14:paraId="118AE91B" w14:textId="77777777" w:rsidTr="00AA4EE5">
        <w:tc>
          <w:tcPr>
            <w:tcW w:w="5000" w:type="pct"/>
            <w:gridSpan w:val="4"/>
          </w:tcPr>
          <w:p w14:paraId="6E997E30" w14:textId="5BF39EE5" w:rsidR="00AA4EE5" w:rsidRPr="00754FEF" w:rsidRDefault="00CA1236" w:rsidP="00AA4EE5">
            <w:pPr>
              <w:pStyle w:val="Heading1"/>
              <w:rPr>
                <w:sz w:val="40"/>
                <w:szCs w:val="40"/>
              </w:rPr>
            </w:pPr>
            <w:r w:rsidRPr="00754FEF">
              <w:rPr>
                <w:noProof/>
                <w:sz w:val="40"/>
                <w:szCs w:val="40"/>
              </w:rPr>
              <w:lastRenderedPageBreak/>
              <w:drawing>
                <wp:anchor distT="0" distB="0" distL="114300" distR="114300" simplePos="0" relativeHeight="251596288" behindDoc="1" locked="0" layoutInCell="1" allowOverlap="1" wp14:anchorId="0294965B" wp14:editId="1DAFA5B3">
                  <wp:simplePos x="0" y="0"/>
                  <wp:positionH relativeFrom="column">
                    <wp:posOffset>-460980</wp:posOffset>
                  </wp:positionH>
                  <wp:positionV relativeFrom="paragraph">
                    <wp:posOffset>-848255</wp:posOffset>
                  </wp:positionV>
                  <wp:extent cx="2210400" cy="1472400"/>
                  <wp:effectExtent l="0" t="0" r="0" b="0"/>
                  <wp:wrapNone/>
                  <wp:docPr id="865123477" name="Picture 8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123477" name="Picture 8" descr="A picture containing font, screenshot, text, symbol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400" cy="14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4EE5" w14:paraId="1AC7B1B9" w14:textId="77777777" w:rsidTr="00AA4EE5">
        <w:tc>
          <w:tcPr>
            <w:tcW w:w="5000" w:type="pct"/>
            <w:gridSpan w:val="4"/>
          </w:tcPr>
          <w:p w14:paraId="191D796B" w14:textId="7C85EB31" w:rsidR="00AA4EE5" w:rsidRPr="00C30B4A" w:rsidRDefault="00101A67" w:rsidP="00C30B4A">
            <w:pPr>
              <w:pStyle w:val="Heading2"/>
              <w:spacing w:before="0"/>
            </w:pPr>
            <w:r w:rsidRPr="00C30B4A">
              <w:t xml:space="preserve">Grower </w:t>
            </w:r>
            <w:r w:rsidR="003B1482" w:rsidRPr="00C30B4A">
              <w:t xml:space="preserve">Edition: </w:t>
            </w:r>
            <w:r w:rsidR="00CA1236" w:rsidRPr="00C30B4A">
              <w:t>Summer 2023 Update</w:t>
            </w:r>
          </w:p>
        </w:tc>
      </w:tr>
      <w:tr w:rsidR="00B679F9" w14:paraId="08D0F24A" w14:textId="77777777" w:rsidTr="007F46FE">
        <w:trPr>
          <w:trHeight w:val="4788"/>
        </w:trPr>
        <w:tc>
          <w:tcPr>
            <w:tcW w:w="2458" w:type="pct"/>
            <w:gridSpan w:val="2"/>
          </w:tcPr>
          <w:p w14:paraId="4854F58A" w14:textId="078E9DF3" w:rsidR="00CA1236" w:rsidRPr="00C30B4A" w:rsidRDefault="00CA1236" w:rsidP="00CA1236">
            <w:pPr>
              <w:pStyle w:val="04xlpa"/>
              <w:spacing w:line="330" w:lineRule="atLeast"/>
              <w:rPr>
                <w:color w:val="000000"/>
              </w:rPr>
            </w:pPr>
            <w:r w:rsidRPr="00C30B4A">
              <w:rPr>
                <w:color w:val="000000"/>
              </w:rPr>
              <w:t xml:space="preserve">Thank </w:t>
            </w:r>
            <w:r w:rsidR="007546D2" w:rsidRPr="00C30B4A">
              <w:rPr>
                <w:color w:val="000000"/>
              </w:rPr>
              <w:t xml:space="preserve">you, </w:t>
            </w:r>
            <w:r w:rsidR="00CA575F" w:rsidRPr="00CA575F">
              <w:rPr>
                <w:color w:val="000000"/>
                <w:highlight w:val="yellow"/>
              </w:rPr>
              <w:t>Clinton</w:t>
            </w:r>
            <w:r w:rsidR="007546D2" w:rsidRPr="00C30B4A">
              <w:rPr>
                <w:color w:val="000000"/>
              </w:rPr>
              <w:t>,</w:t>
            </w:r>
            <w:r w:rsidRPr="00C30B4A">
              <w:rPr>
                <w:color w:val="000000"/>
              </w:rPr>
              <w:t xml:space="preserve"> for your contribution</w:t>
            </w:r>
            <w:r w:rsidR="005C3982">
              <w:rPr>
                <w:color w:val="000000"/>
              </w:rPr>
              <w:t>.</w:t>
            </w:r>
            <w:r w:rsidR="00186E11">
              <w:rPr>
                <w:color w:val="000000"/>
              </w:rPr>
              <w:t xml:space="preserve"> This page has been prepared </w:t>
            </w:r>
            <w:r w:rsidR="008D6EC2">
              <w:rPr>
                <w:color w:val="000000"/>
              </w:rPr>
              <w:t>exclusively for you and has not been shared publicly.</w:t>
            </w:r>
          </w:p>
          <w:p w14:paraId="7E5C987A" w14:textId="49E79BE8" w:rsidR="00CA1236" w:rsidRPr="00C30B4A" w:rsidRDefault="00CA1236" w:rsidP="00CA1236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You supplied the project with:</w:t>
            </w:r>
          </w:p>
          <w:p w14:paraId="41528F5C" w14:textId="13FAB01E" w:rsidR="00CA1236" w:rsidRPr="00C30B4A" w:rsidRDefault="00CA1236" w:rsidP="007546D2">
            <w:pPr>
              <w:numPr>
                <w:ilvl w:val="0"/>
                <w:numId w:val="3"/>
              </w:numPr>
              <w:spacing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______ field years of data</w:t>
            </w:r>
          </w:p>
          <w:p w14:paraId="17528CD3" w14:textId="77777777" w:rsidR="00CA1236" w:rsidRPr="00C30B4A" w:rsidRDefault="00CA1236" w:rsidP="00CA1236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____ different crop types</w:t>
            </w:r>
          </w:p>
          <w:p w14:paraId="54F12A4E" w14:textId="77777777" w:rsidR="00CA1236" w:rsidRPr="00C30B4A" w:rsidRDefault="00CA1236" w:rsidP="00CA1236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______ years of data</w:t>
            </w:r>
          </w:p>
          <w:p w14:paraId="42F0E042" w14:textId="01DC8BD9" w:rsidR="00CA1236" w:rsidRPr="00C30B4A" w:rsidRDefault="00CA1236" w:rsidP="00CA1236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Quick Facts about your data </w:t>
            </w:r>
          </w:p>
          <w:p w14:paraId="6BA78194" w14:textId="6EDC848E" w:rsidR="00A36303" w:rsidRPr="00C30B4A" w:rsidRDefault="00382964" w:rsidP="00EF276C">
            <w:pPr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In 2022 </w:t>
            </w:r>
            <w:r w:rsidR="00CA575F" w:rsidRPr="00CA575F">
              <w:rPr>
                <w:rFonts w:ascii="Times New Roman" w:hAnsi="Times New Roman"/>
                <w:color w:val="000000"/>
                <w:sz w:val="24"/>
                <w:szCs w:val="24"/>
                <w:highlight w:val="yellow"/>
                <w:lang w:val="en-CA" w:eastAsia="en-CA"/>
              </w:rPr>
              <w:t>5.1</w:t>
            </w: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% of total acres were marginal (less than $0 profit/acre)</w:t>
            </w:r>
          </w:p>
          <w:p w14:paraId="6F7A3FFB" w14:textId="67D224CB" w:rsidR="00A36303" w:rsidRPr="00C30B4A" w:rsidRDefault="00A36303" w:rsidP="009052F9"/>
          <w:p w14:paraId="483CC86F" w14:textId="799143D1" w:rsidR="00A36303" w:rsidRPr="00C30B4A" w:rsidRDefault="00A36303" w:rsidP="009052F9"/>
          <w:p w14:paraId="23EE584E" w14:textId="5EBE76D7" w:rsidR="00A36303" w:rsidRPr="00C30B4A" w:rsidRDefault="00A36303" w:rsidP="009052F9"/>
          <w:p w14:paraId="6778E4DC" w14:textId="534D2F6F" w:rsidR="00A36303" w:rsidRPr="00C30B4A" w:rsidRDefault="00A36303" w:rsidP="009052F9"/>
          <w:p w14:paraId="670D6238" w14:textId="10208CAD" w:rsidR="00A36303" w:rsidRPr="00C30B4A" w:rsidRDefault="00A36303" w:rsidP="009052F9"/>
          <w:p w14:paraId="17E644C0" w14:textId="5AACADD9" w:rsidR="00B761A8" w:rsidRPr="00C30B4A" w:rsidRDefault="00B761A8" w:rsidP="009052F9"/>
          <w:p w14:paraId="64F8390D" w14:textId="3A729C66" w:rsidR="00980B78" w:rsidRPr="00C30B4A" w:rsidRDefault="00980B78" w:rsidP="00980B78"/>
          <w:p w14:paraId="36113174" w14:textId="4E4EDD3F" w:rsidR="00980B78" w:rsidRPr="00C30B4A" w:rsidRDefault="00980B78" w:rsidP="00980B78"/>
          <w:p w14:paraId="24B94113" w14:textId="6F78BE1D" w:rsidR="00980B78" w:rsidRPr="00C30B4A" w:rsidRDefault="00980B78" w:rsidP="00980B78"/>
          <w:p w14:paraId="00549236" w14:textId="3143DF68" w:rsidR="00980B78" w:rsidRPr="00C30B4A" w:rsidRDefault="009F529E" w:rsidP="00980B78">
            <w:pPr>
              <w:ind w:firstLine="720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7600" behindDoc="0" locked="0" layoutInCell="1" allowOverlap="1" wp14:anchorId="5D0D7D34" wp14:editId="00CDBD5A">
                      <wp:simplePos x="0" y="0"/>
                      <wp:positionH relativeFrom="column">
                        <wp:posOffset>-353252</wp:posOffset>
                      </wp:positionH>
                      <wp:positionV relativeFrom="paragraph">
                        <wp:posOffset>1322693</wp:posOffset>
                      </wp:positionV>
                      <wp:extent cx="7400889" cy="664234"/>
                      <wp:effectExtent l="0" t="0" r="0" b="2540"/>
                      <wp:wrapNone/>
                      <wp:docPr id="174615741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400889" cy="66423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1378BF" w14:textId="1DE8F262" w:rsidR="000442D4" w:rsidRPr="000C4389" w:rsidRDefault="00FD7F0D" w:rsidP="00B04F0C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T</w:t>
                                  </w:r>
                                  <w:r w:rsidR="000442D4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hank you again for your support</w:t>
                                  </w:r>
                                  <w:r w:rsidR="00582BB6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.</w:t>
                                  </w:r>
                                  <w:r w:rsidR="001956C1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="00A334B8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We look forward to connecting with you when </w:t>
                                  </w:r>
                                  <w:r w:rsidR="00BA680A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data collection resumes</w:t>
                                  </w:r>
                                  <w:r w:rsidR="001956C1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r w:rsidR="00A334B8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in the </w:t>
                                  </w:r>
                                  <w:r w:rsidR="001956C1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fall</w:t>
                                  </w:r>
                                  <w:r w:rsidR="00EE1DE0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. Have a </w:t>
                                  </w:r>
                                  <w:r w:rsidR="00CD16E5" w:rsidRPr="000C4389"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great summer!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0D7D34" id="_x0000_s1031" type="#_x0000_t202" style="position:absolute;left:0;text-align:left;margin-left:-27.8pt;margin-top:104.15pt;width:582.75pt;height:52.3pt;z-index:251737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" fillcolor="#58b6c0 [3205]" stroked="f">
                      <v:textbox>
                        <w:txbxContent>
                          <w:p w14:paraId="2D1378BF" w14:textId="1DE8F262" w:rsidR="000442D4" w:rsidRPr="000C4389" w:rsidRDefault="00FD7F0D" w:rsidP="00B04F0C">
                            <w:pPr>
                              <w:jc w:val="center"/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T</w:t>
                            </w:r>
                            <w:r w:rsidR="000442D4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hank you again for your support</w:t>
                            </w:r>
                            <w:r w:rsidR="00582BB6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.</w:t>
                            </w:r>
                            <w:r w:rsidR="001956C1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A334B8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We look forward to connecting with you when </w:t>
                            </w:r>
                            <w:r w:rsidR="00BA680A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data collection resumes</w:t>
                            </w:r>
                            <w:r w:rsidR="001956C1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A334B8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in the </w:t>
                            </w:r>
                            <w:r w:rsidR="001956C1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fall</w:t>
                            </w:r>
                            <w:r w:rsidR="00EE1DE0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. Have a </w:t>
                            </w:r>
                            <w:r w:rsidR="00CD16E5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great summer!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5" w:type="pct"/>
          </w:tcPr>
          <w:p w14:paraId="4779CB81" w14:textId="5C5ABEBB" w:rsidR="00847CB0" w:rsidRPr="00847CB0" w:rsidRDefault="00847CB0" w:rsidP="00847CB0">
            <w:pPr>
              <w:spacing w:after="0"/>
              <w:rPr>
                <w:sz w:val="8"/>
              </w:rPr>
            </w:pPr>
          </w:p>
        </w:tc>
        <w:tc>
          <w:tcPr>
            <w:tcW w:w="2417" w:type="pct"/>
          </w:tcPr>
          <w:p w14:paraId="292E52BC" w14:textId="6BA4D349" w:rsidR="00847CB0" w:rsidRPr="00B04F0C" w:rsidRDefault="00FA311F" w:rsidP="00CA123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Average </w:t>
            </w:r>
            <w:r w:rsidR="006F38D7"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>yield</w:t>
            </w:r>
            <w:r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in </w:t>
            </w:r>
            <w:proofErr w:type="spellStart"/>
            <w:r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>bu</w:t>
            </w:r>
            <w:proofErr w:type="spellEnd"/>
            <w:r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>/ac for each crop.</w:t>
            </w:r>
          </w:p>
          <w:tbl>
            <w:tblPr>
              <w:tblStyle w:val="TableGrid"/>
              <w:tblpPr w:leftFromText="180" w:rightFromText="180" w:vertAnchor="text" w:horzAnchor="margin" w:tblpY="89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99"/>
              <w:gridCol w:w="999"/>
              <w:gridCol w:w="999"/>
              <w:gridCol w:w="999"/>
              <w:gridCol w:w="999"/>
            </w:tblGrid>
            <w:tr w:rsidR="00B63064" w14:paraId="62055307" w14:textId="77777777" w:rsidTr="00CF4F26">
              <w:tc>
                <w:tcPr>
                  <w:tcW w:w="999" w:type="dxa"/>
                </w:tcPr>
                <w:p w14:paraId="4960FC64" w14:textId="77777777" w:rsidR="00B63064" w:rsidRDefault="00B63064" w:rsidP="00B63064"/>
              </w:tc>
              <w:tc>
                <w:tcPr>
                  <w:tcW w:w="999" w:type="dxa"/>
                </w:tcPr>
                <w:p w14:paraId="28BF5E1F" w14:textId="0A71FE51" w:rsidR="00B63064" w:rsidRDefault="00B63064" w:rsidP="00B63064">
                  <w:r>
                    <w:t>2019</w:t>
                  </w:r>
                </w:p>
              </w:tc>
              <w:tc>
                <w:tcPr>
                  <w:tcW w:w="999" w:type="dxa"/>
                </w:tcPr>
                <w:p w14:paraId="508AA447" w14:textId="77777777" w:rsidR="00B63064" w:rsidRDefault="00B63064" w:rsidP="00B63064">
                  <w:r>
                    <w:t>2020</w:t>
                  </w:r>
                </w:p>
              </w:tc>
              <w:tc>
                <w:tcPr>
                  <w:tcW w:w="999" w:type="dxa"/>
                </w:tcPr>
                <w:p w14:paraId="71CD0989" w14:textId="77777777" w:rsidR="00B63064" w:rsidRDefault="00B63064" w:rsidP="00B63064">
                  <w:r>
                    <w:t>2021</w:t>
                  </w:r>
                </w:p>
              </w:tc>
              <w:tc>
                <w:tcPr>
                  <w:tcW w:w="999" w:type="dxa"/>
                </w:tcPr>
                <w:p w14:paraId="61F3D37D" w14:textId="77777777" w:rsidR="00B63064" w:rsidRDefault="00B63064" w:rsidP="00B63064">
                  <w:r>
                    <w:t>2022</w:t>
                  </w:r>
                </w:p>
              </w:tc>
            </w:tr>
            <w:tr w:rsidR="00B63064" w14:paraId="5D4362B8" w14:textId="77777777" w:rsidTr="00CF4F26">
              <w:tc>
                <w:tcPr>
                  <w:tcW w:w="999" w:type="dxa"/>
                </w:tcPr>
                <w:p w14:paraId="014F0D9C" w14:textId="5ECC6293" w:rsidR="00B63064" w:rsidRDefault="00B63064" w:rsidP="00B63064">
                  <w:r>
                    <w:t>Wheat</w:t>
                  </w:r>
                </w:p>
              </w:tc>
              <w:tc>
                <w:tcPr>
                  <w:tcW w:w="999" w:type="dxa"/>
                </w:tcPr>
                <w:p w14:paraId="50C9D9E2" w14:textId="77777777" w:rsidR="00B63064" w:rsidRDefault="00B63064" w:rsidP="00B63064"/>
              </w:tc>
              <w:tc>
                <w:tcPr>
                  <w:tcW w:w="999" w:type="dxa"/>
                </w:tcPr>
                <w:p w14:paraId="6AB8A67D" w14:textId="77777777" w:rsidR="00B63064" w:rsidRDefault="00B63064" w:rsidP="00B63064"/>
              </w:tc>
              <w:tc>
                <w:tcPr>
                  <w:tcW w:w="999" w:type="dxa"/>
                </w:tcPr>
                <w:p w14:paraId="48D80A96" w14:textId="77777777" w:rsidR="00B63064" w:rsidRDefault="00B63064" w:rsidP="00B63064"/>
              </w:tc>
              <w:tc>
                <w:tcPr>
                  <w:tcW w:w="999" w:type="dxa"/>
                </w:tcPr>
                <w:p w14:paraId="231AFC07" w14:textId="77777777" w:rsidR="00B63064" w:rsidRDefault="00B63064" w:rsidP="00B63064"/>
              </w:tc>
            </w:tr>
            <w:tr w:rsidR="00B63064" w14:paraId="1D51F389" w14:textId="77777777" w:rsidTr="00CF4F26">
              <w:tc>
                <w:tcPr>
                  <w:tcW w:w="999" w:type="dxa"/>
                </w:tcPr>
                <w:p w14:paraId="7D2F264D" w14:textId="77777777" w:rsidR="00B63064" w:rsidRDefault="00B63064" w:rsidP="00B63064">
                  <w:r>
                    <w:t>Canola</w:t>
                  </w:r>
                </w:p>
              </w:tc>
              <w:tc>
                <w:tcPr>
                  <w:tcW w:w="999" w:type="dxa"/>
                </w:tcPr>
                <w:p w14:paraId="14DD42AC" w14:textId="77777777" w:rsidR="00B63064" w:rsidRDefault="00B63064" w:rsidP="00B63064"/>
              </w:tc>
              <w:tc>
                <w:tcPr>
                  <w:tcW w:w="999" w:type="dxa"/>
                </w:tcPr>
                <w:p w14:paraId="07538D24" w14:textId="77777777" w:rsidR="00B63064" w:rsidRDefault="00B63064" w:rsidP="00B63064"/>
              </w:tc>
              <w:tc>
                <w:tcPr>
                  <w:tcW w:w="999" w:type="dxa"/>
                </w:tcPr>
                <w:p w14:paraId="2B5A4A96" w14:textId="77777777" w:rsidR="00B63064" w:rsidRDefault="00B63064" w:rsidP="00B63064"/>
              </w:tc>
              <w:tc>
                <w:tcPr>
                  <w:tcW w:w="999" w:type="dxa"/>
                </w:tcPr>
                <w:p w14:paraId="41EC3249" w14:textId="77777777" w:rsidR="00B63064" w:rsidRDefault="00B63064" w:rsidP="00B63064"/>
              </w:tc>
            </w:tr>
            <w:tr w:rsidR="00B63064" w14:paraId="1FDF1AF1" w14:textId="77777777" w:rsidTr="00CF4F26">
              <w:tc>
                <w:tcPr>
                  <w:tcW w:w="999" w:type="dxa"/>
                </w:tcPr>
                <w:p w14:paraId="6BF8A084" w14:textId="77777777" w:rsidR="00B63064" w:rsidRDefault="00B63064" w:rsidP="00B63064">
                  <w:r>
                    <w:t>Peas</w:t>
                  </w:r>
                </w:p>
              </w:tc>
              <w:tc>
                <w:tcPr>
                  <w:tcW w:w="999" w:type="dxa"/>
                </w:tcPr>
                <w:p w14:paraId="3C32C850" w14:textId="77777777" w:rsidR="00B63064" w:rsidRDefault="00B63064" w:rsidP="00B63064"/>
              </w:tc>
              <w:tc>
                <w:tcPr>
                  <w:tcW w:w="999" w:type="dxa"/>
                </w:tcPr>
                <w:p w14:paraId="033B6F52" w14:textId="77777777" w:rsidR="00B63064" w:rsidRDefault="00B63064" w:rsidP="00B63064"/>
              </w:tc>
              <w:tc>
                <w:tcPr>
                  <w:tcW w:w="999" w:type="dxa"/>
                </w:tcPr>
                <w:p w14:paraId="1A2A507E" w14:textId="77777777" w:rsidR="00B63064" w:rsidRDefault="00B63064" w:rsidP="00B63064"/>
              </w:tc>
              <w:tc>
                <w:tcPr>
                  <w:tcW w:w="999" w:type="dxa"/>
                </w:tcPr>
                <w:p w14:paraId="645EB1FD" w14:textId="77777777" w:rsidR="00B63064" w:rsidRDefault="00B63064" w:rsidP="00B63064"/>
              </w:tc>
            </w:tr>
          </w:tbl>
          <w:p w14:paraId="24D6DC27" w14:textId="6895360F" w:rsidR="00FB0D1C" w:rsidRPr="00A36303" w:rsidRDefault="00B63064" w:rsidP="003B1482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</w:pPr>
            <w:r w:rsidRPr="00CA1236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Do these numbers look accurate</w:t>
            </w:r>
            <w:r w:rsidR="00FD40CD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 xml:space="preserve">, </w:t>
            </w:r>
            <w:r w:rsidRPr="00CA1236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is there a discrepancy? Let us know</w:t>
            </w:r>
            <w:r w:rsidR="0098310E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.</w:t>
            </w:r>
          </w:p>
          <w:p w14:paraId="3882B11A" w14:textId="03DA5D1C" w:rsidR="00C82794" w:rsidRPr="00C82794" w:rsidRDefault="00BD3780" w:rsidP="00C82794">
            <w:r>
              <w:rPr>
                <w:noProof/>
              </w:rPr>
              <w:drawing>
                <wp:anchor distT="0" distB="0" distL="114300" distR="114300" simplePos="0" relativeHeight="251735552" behindDoc="0" locked="0" layoutInCell="1" allowOverlap="1" wp14:anchorId="4359272A" wp14:editId="52BA78D6">
                  <wp:simplePos x="0" y="0"/>
                  <wp:positionH relativeFrom="column">
                    <wp:posOffset>-3301365</wp:posOffset>
                  </wp:positionH>
                  <wp:positionV relativeFrom="paragraph">
                    <wp:posOffset>630843</wp:posOffset>
                  </wp:positionV>
                  <wp:extent cx="6236382" cy="3847381"/>
                  <wp:effectExtent l="0" t="0" r="0" b="1270"/>
                  <wp:wrapNone/>
                  <wp:docPr id="1110274984" name="Picture 3" descr="A picture containing text, diagram, plot, 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274984" name="Picture 3" descr="A picture containing text, diagram, plot, line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6382" cy="3847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4265C" w14:paraId="4BEB400D" w14:textId="77777777" w:rsidTr="009052F9">
        <w:trPr>
          <w:gridAfter w:val="3"/>
          <w:wAfter w:w="3625" w:type="pct"/>
          <w:trHeight w:hRule="exact" w:val="1728"/>
        </w:trPr>
        <w:tc>
          <w:tcPr>
            <w:tcW w:w="1375" w:type="pct"/>
            <w:vAlign w:val="center"/>
          </w:tcPr>
          <w:p w14:paraId="370BD678" w14:textId="5F6C7611" w:rsidR="00ED06BA" w:rsidRDefault="00ED06BA" w:rsidP="005F5948">
            <w:pPr>
              <w:pStyle w:val="QuoteHeading"/>
            </w:pPr>
          </w:p>
          <w:p w14:paraId="6795CAAA" w14:textId="3EE113D4" w:rsidR="00E4265C" w:rsidRPr="009052F9" w:rsidRDefault="00E4265C" w:rsidP="005F5948">
            <w:pPr>
              <w:pStyle w:val="QuoteHeading"/>
            </w:pPr>
          </w:p>
        </w:tc>
      </w:tr>
    </w:tbl>
    <w:p w14:paraId="7CD69936" w14:textId="77777777" w:rsidR="00C5168B" w:rsidRPr="00C5168B" w:rsidRDefault="00C5168B" w:rsidP="00C5168B"/>
    <w:p w14:paraId="2EA9FAEA" w14:textId="77777777" w:rsidR="00C5168B" w:rsidRPr="00C5168B" w:rsidRDefault="00C5168B" w:rsidP="00C5168B"/>
    <w:p w14:paraId="3D1A97EF" w14:textId="08662179" w:rsidR="00C5168B" w:rsidRPr="00C5168B" w:rsidRDefault="00C5168B" w:rsidP="00C5168B">
      <w:pPr>
        <w:tabs>
          <w:tab w:val="left" w:pos="1005"/>
        </w:tabs>
      </w:pPr>
    </w:p>
    <w:sectPr w:rsidR="00C5168B" w:rsidRPr="00C5168B" w:rsidSect="008D42B1">
      <w:headerReference w:type="default" r:id="rId19"/>
      <w:footerReference w:type="default" r:id="rId20"/>
      <w:headerReference w:type="first" r:id="rId21"/>
      <w:footerReference w:type="first" r:id="rId22"/>
      <w:type w:val="continuous"/>
      <w:pgSz w:w="12240" w:h="15840" w:code="1"/>
      <w:pgMar w:top="720" w:right="720" w:bottom="720" w:left="720" w:header="720" w:footer="432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7FD92D" w14:textId="77777777" w:rsidR="00902A42" w:rsidRDefault="00902A42" w:rsidP="00F921A1">
      <w:pPr>
        <w:spacing w:after="0"/>
      </w:pPr>
      <w:r>
        <w:separator/>
      </w:r>
    </w:p>
  </w:endnote>
  <w:endnote w:type="continuationSeparator" w:id="0">
    <w:p w14:paraId="250596E2" w14:textId="77777777" w:rsidR="00902A42" w:rsidRDefault="00902A42" w:rsidP="00F921A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">
    <w:altName w:val="Arial"/>
    <w:charset w:val="00"/>
    <w:family w:val="auto"/>
    <w:pitch w:val="variable"/>
    <w:sig w:usb0="80000267" w:usb1="00000000" w:usb2="00000000" w:usb3="00000000" w:csb0="000001F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DCEB4" w14:textId="7D14533C" w:rsidR="00A36303" w:rsidRDefault="00A36303" w:rsidP="00286D7E">
    <w:pPr>
      <w:pStyle w:val="Footer"/>
      <w:tabs>
        <w:tab w:val="clear" w:pos="4680"/>
        <w:tab w:val="clear" w:pos="9360"/>
        <w:tab w:val="center" w:pos="5400"/>
        <w:tab w:val="left" w:pos="5895"/>
      </w:tabs>
    </w:pPr>
    <w:r>
      <w:rPr>
        <w:noProof/>
      </w:rPr>
      <w:drawing>
        <wp:anchor distT="0" distB="0" distL="114300" distR="114300" simplePos="0" relativeHeight="251675648" behindDoc="0" locked="0" layoutInCell="1" allowOverlap="1" wp14:anchorId="7F78ABFA" wp14:editId="4595EB29">
          <wp:simplePos x="0" y="0"/>
          <wp:positionH relativeFrom="column">
            <wp:posOffset>-296333</wp:posOffset>
          </wp:positionH>
          <wp:positionV relativeFrom="paragraph">
            <wp:posOffset>-191558</wp:posOffset>
          </wp:positionV>
          <wp:extent cx="2667000" cy="586740"/>
          <wp:effectExtent l="0" t="0" r="0" b="3810"/>
          <wp:wrapNone/>
          <wp:docPr id="1263412848" name="Picture 11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63412848" name="Picture 11" descr="A picture containing symbol, screenshot, graphics, cartoon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672983" cy="5880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4624" behindDoc="0" locked="0" layoutInCell="1" allowOverlap="1" wp14:anchorId="13B3CD32" wp14:editId="488F262C">
          <wp:simplePos x="0" y="0"/>
          <wp:positionH relativeFrom="column">
            <wp:posOffset>4995333</wp:posOffset>
          </wp:positionH>
          <wp:positionV relativeFrom="paragraph">
            <wp:posOffset>-206799</wp:posOffset>
          </wp:positionV>
          <wp:extent cx="2116667" cy="577480"/>
          <wp:effectExtent l="0" t="0" r="0" b="0"/>
          <wp:wrapNone/>
          <wp:docPr id="2100945649" name="Picture 9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0945649" name="Picture 9" descr="A picture containing symbol, logo, graphics, emblem&#10;&#10;Description automatically generated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116667" cy="577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 w:rsidR="00286D7E"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1FD56" w14:textId="491235FF" w:rsidR="0098347F" w:rsidRDefault="0098421F" w:rsidP="002C6555">
    <w:pPr>
      <w:pStyle w:val="Footer"/>
      <w:tabs>
        <w:tab w:val="clear" w:pos="4680"/>
        <w:tab w:val="clear" w:pos="9360"/>
        <w:tab w:val="left" w:pos="6363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87424" behindDoc="1" locked="0" layoutInCell="1" allowOverlap="1" wp14:anchorId="04B72ED4" wp14:editId="15EA318A">
              <wp:simplePos x="0" y="0"/>
              <wp:positionH relativeFrom="page">
                <wp:align>right</wp:align>
              </wp:positionH>
              <wp:positionV relativeFrom="paragraph">
                <wp:posOffset>-253002</wp:posOffset>
              </wp:positionV>
              <wp:extent cx="7759700" cy="695597"/>
              <wp:effectExtent l="0" t="0" r="0" b="9525"/>
              <wp:wrapNone/>
              <wp:docPr id="1267115192" name="Rectangl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9700" cy="695597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F66F02" id="Rectangle 20" o:spid="_x0000_s1026" style="position:absolute;margin-left:559.8pt;margin-top:-19.9pt;width:611pt;height:54.75pt;z-index:-251629056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" fillcolor="#75bda7 [3206]" stroked="f" strokeweight="1pt">
              <w10:wrap anchorx="page"/>
            </v:rect>
          </w:pict>
        </mc:Fallback>
      </mc:AlternateContent>
    </w:r>
    <w:r>
      <w:rPr>
        <w:noProof/>
      </w:rPr>
      <w:drawing>
        <wp:anchor distT="0" distB="0" distL="114300" distR="114300" simplePos="0" relativeHeight="251675136" behindDoc="0" locked="0" layoutInCell="1" allowOverlap="1" wp14:anchorId="3471E99F" wp14:editId="5028B9EE">
          <wp:simplePos x="0" y="0"/>
          <wp:positionH relativeFrom="margin">
            <wp:posOffset>4985804</wp:posOffset>
          </wp:positionH>
          <wp:positionV relativeFrom="paragraph">
            <wp:posOffset>-196431</wp:posOffset>
          </wp:positionV>
          <wp:extent cx="2134800" cy="583200"/>
          <wp:effectExtent l="0" t="0" r="0" b="7620"/>
          <wp:wrapNone/>
          <wp:docPr id="494257188" name="Picture 18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4257188" name="Picture 18" descr="A picture containing symbol, logo, graphics, emblem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34800" cy="583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03FC6">
      <w:rPr>
        <w:noProof/>
      </w:rPr>
      <w:drawing>
        <wp:anchor distT="0" distB="0" distL="114300" distR="114300" simplePos="0" relativeHeight="251678208" behindDoc="0" locked="0" layoutInCell="1" allowOverlap="1" wp14:anchorId="2037616C" wp14:editId="34CBFE22">
          <wp:simplePos x="0" y="0"/>
          <wp:positionH relativeFrom="margin">
            <wp:posOffset>-353683</wp:posOffset>
          </wp:positionH>
          <wp:positionV relativeFrom="page">
            <wp:posOffset>9454551</wp:posOffset>
          </wp:positionV>
          <wp:extent cx="2543175" cy="534035"/>
          <wp:effectExtent l="0" t="0" r="9525" b="0"/>
          <wp:wrapNone/>
          <wp:docPr id="489743696" name="Picture 19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9743696" name="Picture 19" descr="A picture containing symbol, screenshot, graphics, cartoon&#10;&#10;Description automatically generated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543175" cy="534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C6555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8F6DC" w14:textId="77777777" w:rsidR="00902A42" w:rsidRDefault="00902A42" w:rsidP="00F921A1">
      <w:pPr>
        <w:spacing w:after="0"/>
      </w:pPr>
      <w:r>
        <w:separator/>
      </w:r>
    </w:p>
  </w:footnote>
  <w:footnote w:type="continuationSeparator" w:id="0">
    <w:p w14:paraId="2AE75061" w14:textId="77777777" w:rsidR="00902A42" w:rsidRDefault="00902A42" w:rsidP="00F921A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6FF3C8" w14:textId="77777777" w:rsidR="00F921A1" w:rsidRDefault="007162EB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648BA191" wp14:editId="0714BB50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7772400" cy="10048875"/>
              <wp:effectExtent l="0" t="0" r="0" b="9525"/>
              <wp:wrapNone/>
              <wp:docPr id="10" name="Group 10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48875"/>
                        <a:chOff x="0" y="0"/>
                        <a:chExt cx="7772400" cy="10048875"/>
                      </a:xfrm>
                      <a:solidFill>
                        <a:schemeClr val="accent2"/>
                      </a:solidFill>
                    </wpg:grpSpPr>
                    <wps:wsp>
                      <wps:cNvPr id="6" name="Freeform 9" descr="Second page accent box"/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1034143"/>
                        </a:xfrm>
                        <a:custGeom>
                          <a:avLst/>
                          <a:gdLst>
                            <a:gd name="T0" fmla="*/ 0 w 12240"/>
                            <a:gd name="T1" fmla="*/ 948 h 949"/>
                            <a:gd name="T2" fmla="*/ 12240 w 12240"/>
                            <a:gd name="T3" fmla="*/ 948 h 949"/>
                            <a:gd name="T4" fmla="*/ 12240 w 12240"/>
                            <a:gd name="T5" fmla="*/ 0 h 949"/>
                            <a:gd name="T6" fmla="*/ 0 w 12240"/>
                            <a:gd name="T7" fmla="*/ 0 h 949"/>
                            <a:gd name="T8" fmla="*/ 0 w 12240"/>
                            <a:gd name="T9" fmla="*/ 948 h 9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2240" h="949">
                              <a:moveTo>
                                <a:pt x="0" y="948"/>
                              </a:moveTo>
                              <a:lnTo>
                                <a:pt x="12240" y="948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94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" name="Freeform 11" descr="Second page bottom accent box"/>
                      <wps:cNvSpPr>
                        <a:spLocks/>
                      </wps:cNvSpPr>
                      <wps:spPr bwMode="auto">
                        <a:xfrm>
                          <a:off x="0" y="9350829"/>
                          <a:ext cx="7772400" cy="698046"/>
                        </a:xfrm>
                        <a:custGeom>
                          <a:avLst/>
                          <a:gdLst>
                            <a:gd name="T0" fmla="*/ 0 w 12240"/>
                            <a:gd name="T1" fmla="*/ 3017 h 3018"/>
                            <a:gd name="T2" fmla="*/ 12240 w 12240"/>
                            <a:gd name="T3" fmla="*/ 3017 h 3018"/>
                            <a:gd name="T4" fmla="*/ 12240 w 12240"/>
                            <a:gd name="T5" fmla="*/ 0 h 3018"/>
                            <a:gd name="T6" fmla="*/ 0 w 12240"/>
                            <a:gd name="T7" fmla="*/ 0 h 3018"/>
                            <a:gd name="T8" fmla="*/ 0 w 12240"/>
                            <a:gd name="T9" fmla="*/ 3017 h 3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2240" h="3018">
                              <a:moveTo>
                                <a:pt x="0" y="3017"/>
                              </a:moveTo>
                              <a:lnTo>
                                <a:pt x="12240" y="3017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30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5D70C2B" id="Group 10" o:spid="_x0000_s1026" alt="&quot;&quot;" style="position:absolute;margin-left:-36pt;margin-top:-36pt;width:612pt;height:791.25pt;z-index:-251642880" coordsize="77724,100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">
              <v:shape id="Freeform 9" o:spid="_x0000_s1027" alt="Second page accent box" style="position:absolute;width:77724;height:10341;visibility:visible;mso-wrap-style:square;v-text-anchor:top" coordsize="12240,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" path="m,948r12240,l12240,,,,,948xe" fillcolor="#75bda7 [3206]" stroked="f">
                <v:path arrowok="t" o:connecttype="custom" o:connectlocs="0,1033053;7772400,1033053;7772400,0;0,0;0,1033053" o:connectangles="0,0,0,0,0"/>
              </v:shape>
              <v:shape id="Freeform 11" o:spid="_x0000_s1028" alt="Second page bottom accent box" style="position:absolute;top:93508;width:77724;height:6980;visibility:visible;mso-wrap-style:square;v-text-anchor:top" coordsize="12240,3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" path="m,3017r12240,l12240,,,,,3017xe" fillcolor="#75bda7 [3206]" stroked="f">
                <v:path arrowok="t" o:connecttype="custom" o:connectlocs="0,697815;7772400,697815;7772400,0;0,0;0,697815" o:connectangles="0,0,0,0,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78626" w14:textId="3024F062" w:rsidR="00F921A1" w:rsidRDefault="000B3BC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1426A450" wp14:editId="708CEB13">
              <wp:simplePos x="0" y="0"/>
              <wp:positionH relativeFrom="column">
                <wp:posOffset>-454025</wp:posOffset>
              </wp:positionH>
              <wp:positionV relativeFrom="paragraph">
                <wp:posOffset>-457200</wp:posOffset>
              </wp:positionV>
              <wp:extent cx="7772400" cy="1872343"/>
              <wp:effectExtent l="0" t="0" r="0" b="0"/>
              <wp:wrapNone/>
              <wp:docPr id="9" name="Freeform 5" descr="First page top block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1872343"/>
                      </a:xfrm>
                      <a:custGeom>
                        <a:avLst/>
                        <a:gdLst>
                          <a:gd name="T0" fmla="*/ 0 w 12240"/>
                          <a:gd name="T1" fmla="*/ 3380 h 3380"/>
                          <a:gd name="T2" fmla="*/ 12240 w 12240"/>
                          <a:gd name="T3" fmla="*/ 3380 h 3380"/>
                          <a:gd name="T4" fmla="*/ 12240 w 12240"/>
                          <a:gd name="T5" fmla="*/ 0 h 3380"/>
                          <a:gd name="T6" fmla="*/ 0 w 12240"/>
                          <a:gd name="T7" fmla="*/ 0 h 3380"/>
                          <a:gd name="T8" fmla="*/ 0 w 12240"/>
                          <a:gd name="T9" fmla="*/ 3380 h 338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12240" h="3380">
                            <a:moveTo>
                              <a:pt x="0" y="3380"/>
                            </a:moveTo>
                            <a:lnTo>
                              <a:pt x="12240" y="3380"/>
                            </a:lnTo>
                            <a:lnTo>
                              <a:pt x="12240" y="0"/>
                            </a:lnTo>
                            <a:lnTo>
                              <a:pt x="0" y="0"/>
                            </a:lnTo>
                            <a:lnTo>
                              <a:pt x="0" y="3380"/>
                            </a:lnTo>
                            <a:close/>
                          </a:path>
                        </a:pathLst>
                      </a:cu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2138DC" id="Freeform 5" o:spid="_x0000_s1026" alt="First page top block" style="position:absolute;margin-left:-35.75pt;margin-top:-36pt;width:612pt;height:147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240,3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" path="m,3380r12240,l12240,,,,,3380xe" fillcolor="#75bda7 [3206]" stroked="f">
              <v:path arrowok="t" o:connecttype="custom" o:connectlocs="0,1872343;7772400,1872343;7772400,0;0,0;0,1872343" o:connectangles="0,0,0,0,0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125D5"/>
    <w:multiLevelType w:val="hybridMultilevel"/>
    <w:tmpl w:val="483C9F68"/>
    <w:lvl w:ilvl="0" w:tplc="1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0472A"/>
    <w:multiLevelType w:val="multilevel"/>
    <w:tmpl w:val="CC2AF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0F4093"/>
    <w:multiLevelType w:val="multilevel"/>
    <w:tmpl w:val="FBE40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B93536"/>
    <w:multiLevelType w:val="multilevel"/>
    <w:tmpl w:val="196C9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6157CE"/>
    <w:multiLevelType w:val="multilevel"/>
    <w:tmpl w:val="72F24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7542972">
    <w:abstractNumId w:val="4"/>
  </w:num>
  <w:num w:numId="2" w16cid:durableId="458963050">
    <w:abstractNumId w:val="3"/>
  </w:num>
  <w:num w:numId="3" w16cid:durableId="778066487">
    <w:abstractNumId w:val="2"/>
  </w:num>
  <w:num w:numId="4" w16cid:durableId="711000811">
    <w:abstractNumId w:val="1"/>
  </w:num>
  <w:num w:numId="5" w16cid:durableId="1307585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removePersonalInformation/>
  <w:removeDateAndTime/>
  <w:bordersDoNotSurroundHeader/>
  <w:bordersDoNotSurroundFooter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DBE"/>
    <w:rsid w:val="0001664D"/>
    <w:rsid w:val="000266D5"/>
    <w:rsid w:val="00034F4B"/>
    <w:rsid w:val="00036352"/>
    <w:rsid w:val="000442D4"/>
    <w:rsid w:val="00045BB6"/>
    <w:rsid w:val="000539BB"/>
    <w:rsid w:val="00054226"/>
    <w:rsid w:val="0006180E"/>
    <w:rsid w:val="00086CAE"/>
    <w:rsid w:val="000A2883"/>
    <w:rsid w:val="000A3597"/>
    <w:rsid w:val="000B3948"/>
    <w:rsid w:val="000B3BC3"/>
    <w:rsid w:val="000C4389"/>
    <w:rsid w:val="000D2333"/>
    <w:rsid w:val="000D53AE"/>
    <w:rsid w:val="000F69D6"/>
    <w:rsid w:val="00101A67"/>
    <w:rsid w:val="001259AB"/>
    <w:rsid w:val="00127CF9"/>
    <w:rsid w:val="001373C5"/>
    <w:rsid w:val="00186E11"/>
    <w:rsid w:val="00190051"/>
    <w:rsid w:val="001956C1"/>
    <w:rsid w:val="001B6167"/>
    <w:rsid w:val="001E2B9E"/>
    <w:rsid w:val="002013EA"/>
    <w:rsid w:val="00215D38"/>
    <w:rsid w:val="0022345D"/>
    <w:rsid w:val="0022689E"/>
    <w:rsid w:val="00246AC7"/>
    <w:rsid w:val="00286D7E"/>
    <w:rsid w:val="00290F3B"/>
    <w:rsid w:val="002A3367"/>
    <w:rsid w:val="002C14C2"/>
    <w:rsid w:val="002C6555"/>
    <w:rsid w:val="002D5027"/>
    <w:rsid w:val="002E65B9"/>
    <w:rsid w:val="002E76DC"/>
    <w:rsid w:val="002F671E"/>
    <w:rsid w:val="00302194"/>
    <w:rsid w:val="0030312E"/>
    <w:rsid w:val="00310CBF"/>
    <w:rsid w:val="00315FFB"/>
    <w:rsid w:val="00316A36"/>
    <w:rsid w:val="00322822"/>
    <w:rsid w:val="0033720E"/>
    <w:rsid w:val="00343C88"/>
    <w:rsid w:val="00343D4A"/>
    <w:rsid w:val="00356A46"/>
    <w:rsid w:val="00382964"/>
    <w:rsid w:val="003866FD"/>
    <w:rsid w:val="003900AE"/>
    <w:rsid w:val="003969CF"/>
    <w:rsid w:val="003A4196"/>
    <w:rsid w:val="003B1482"/>
    <w:rsid w:val="003C0331"/>
    <w:rsid w:val="003D0DB9"/>
    <w:rsid w:val="003F27F3"/>
    <w:rsid w:val="00414B3B"/>
    <w:rsid w:val="00435957"/>
    <w:rsid w:val="0043763E"/>
    <w:rsid w:val="00447736"/>
    <w:rsid w:val="004B5480"/>
    <w:rsid w:val="004D73DC"/>
    <w:rsid w:val="004E6238"/>
    <w:rsid w:val="004F71FB"/>
    <w:rsid w:val="00503CF9"/>
    <w:rsid w:val="005063D0"/>
    <w:rsid w:val="00523463"/>
    <w:rsid w:val="005477FF"/>
    <w:rsid w:val="005548A7"/>
    <w:rsid w:val="005653D8"/>
    <w:rsid w:val="00582BB6"/>
    <w:rsid w:val="00582DF5"/>
    <w:rsid w:val="00587997"/>
    <w:rsid w:val="00594B47"/>
    <w:rsid w:val="005A0B47"/>
    <w:rsid w:val="005C3982"/>
    <w:rsid w:val="005D5C04"/>
    <w:rsid w:val="005E4501"/>
    <w:rsid w:val="005F5948"/>
    <w:rsid w:val="006013D8"/>
    <w:rsid w:val="00602C46"/>
    <w:rsid w:val="00602E6B"/>
    <w:rsid w:val="00630F83"/>
    <w:rsid w:val="006500F6"/>
    <w:rsid w:val="006563D7"/>
    <w:rsid w:val="00695DBE"/>
    <w:rsid w:val="006D4CA3"/>
    <w:rsid w:val="006E5D42"/>
    <w:rsid w:val="006F38D7"/>
    <w:rsid w:val="007162EB"/>
    <w:rsid w:val="00731631"/>
    <w:rsid w:val="00743803"/>
    <w:rsid w:val="00745718"/>
    <w:rsid w:val="007546D2"/>
    <w:rsid w:val="00754FEF"/>
    <w:rsid w:val="00756D60"/>
    <w:rsid w:val="00757CEA"/>
    <w:rsid w:val="00773BE7"/>
    <w:rsid w:val="00792EF0"/>
    <w:rsid w:val="007B2F80"/>
    <w:rsid w:val="007B4C88"/>
    <w:rsid w:val="007C0018"/>
    <w:rsid w:val="007F46FE"/>
    <w:rsid w:val="00813992"/>
    <w:rsid w:val="00825BE5"/>
    <w:rsid w:val="00836404"/>
    <w:rsid w:val="00836A14"/>
    <w:rsid w:val="00847CB0"/>
    <w:rsid w:val="008560C3"/>
    <w:rsid w:val="0088302E"/>
    <w:rsid w:val="008A34DD"/>
    <w:rsid w:val="008B50C1"/>
    <w:rsid w:val="008D3A90"/>
    <w:rsid w:val="008D42B1"/>
    <w:rsid w:val="008D6EC2"/>
    <w:rsid w:val="008E2D48"/>
    <w:rsid w:val="008E7360"/>
    <w:rsid w:val="00902A42"/>
    <w:rsid w:val="009052F9"/>
    <w:rsid w:val="009151F4"/>
    <w:rsid w:val="009170A6"/>
    <w:rsid w:val="00945591"/>
    <w:rsid w:val="009518F7"/>
    <w:rsid w:val="00954237"/>
    <w:rsid w:val="00962D24"/>
    <w:rsid w:val="00980B78"/>
    <w:rsid w:val="0098247C"/>
    <w:rsid w:val="00982DA5"/>
    <w:rsid w:val="0098310E"/>
    <w:rsid w:val="0098347F"/>
    <w:rsid w:val="0098421F"/>
    <w:rsid w:val="009B3BDB"/>
    <w:rsid w:val="009F50E9"/>
    <w:rsid w:val="009F529E"/>
    <w:rsid w:val="00A06541"/>
    <w:rsid w:val="00A11F83"/>
    <w:rsid w:val="00A24DB5"/>
    <w:rsid w:val="00A32426"/>
    <w:rsid w:val="00A334B8"/>
    <w:rsid w:val="00A36303"/>
    <w:rsid w:val="00A66E19"/>
    <w:rsid w:val="00A73A1F"/>
    <w:rsid w:val="00A755EF"/>
    <w:rsid w:val="00AA4EE5"/>
    <w:rsid w:val="00AB5639"/>
    <w:rsid w:val="00AC46B4"/>
    <w:rsid w:val="00AF4976"/>
    <w:rsid w:val="00AF6E56"/>
    <w:rsid w:val="00B03852"/>
    <w:rsid w:val="00B04F0C"/>
    <w:rsid w:val="00B12C2C"/>
    <w:rsid w:val="00B3506C"/>
    <w:rsid w:val="00B63064"/>
    <w:rsid w:val="00B679F9"/>
    <w:rsid w:val="00B70EC0"/>
    <w:rsid w:val="00B761A8"/>
    <w:rsid w:val="00B77E28"/>
    <w:rsid w:val="00B96273"/>
    <w:rsid w:val="00BA42FA"/>
    <w:rsid w:val="00BA680A"/>
    <w:rsid w:val="00BB0470"/>
    <w:rsid w:val="00BD13D2"/>
    <w:rsid w:val="00BD1BEE"/>
    <w:rsid w:val="00BD3780"/>
    <w:rsid w:val="00C02CCA"/>
    <w:rsid w:val="00C056D1"/>
    <w:rsid w:val="00C06D98"/>
    <w:rsid w:val="00C30B4A"/>
    <w:rsid w:val="00C367B1"/>
    <w:rsid w:val="00C40226"/>
    <w:rsid w:val="00C5168B"/>
    <w:rsid w:val="00C7585C"/>
    <w:rsid w:val="00C82794"/>
    <w:rsid w:val="00C83772"/>
    <w:rsid w:val="00C85CA1"/>
    <w:rsid w:val="00C942EE"/>
    <w:rsid w:val="00CA1236"/>
    <w:rsid w:val="00CA39AD"/>
    <w:rsid w:val="00CA575F"/>
    <w:rsid w:val="00CD16E5"/>
    <w:rsid w:val="00CF313E"/>
    <w:rsid w:val="00CF4F26"/>
    <w:rsid w:val="00D001E1"/>
    <w:rsid w:val="00D05635"/>
    <w:rsid w:val="00D12C82"/>
    <w:rsid w:val="00D12CB5"/>
    <w:rsid w:val="00D13FCE"/>
    <w:rsid w:val="00D4662C"/>
    <w:rsid w:val="00D50263"/>
    <w:rsid w:val="00D522F2"/>
    <w:rsid w:val="00D53023"/>
    <w:rsid w:val="00D566EC"/>
    <w:rsid w:val="00D76E27"/>
    <w:rsid w:val="00DA2659"/>
    <w:rsid w:val="00DD35D6"/>
    <w:rsid w:val="00DD7BB5"/>
    <w:rsid w:val="00DE764B"/>
    <w:rsid w:val="00E3307C"/>
    <w:rsid w:val="00E4265C"/>
    <w:rsid w:val="00E52AA2"/>
    <w:rsid w:val="00E81986"/>
    <w:rsid w:val="00E82DCC"/>
    <w:rsid w:val="00E83D6F"/>
    <w:rsid w:val="00E96289"/>
    <w:rsid w:val="00EA7945"/>
    <w:rsid w:val="00ED06BA"/>
    <w:rsid w:val="00EE1DE0"/>
    <w:rsid w:val="00EE5E3E"/>
    <w:rsid w:val="00EF276C"/>
    <w:rsid w:val="00EF787C"/>
    <w:rsid w:val="00F03FC6"/>
    <w:rsid w:val="00F04BFF"/>
    <w:rsid w:val="00F05720"/>
    <w:rsid w:val="00F105FD"/>
    <w:rsid w:val="00F12C49"/>
    <w:rsid w:val="00F211FB"/>
    <w:rsid w:val="00F30190"/>
    <w:rsid w:val="00F57F1C"/>
    <w:rsid w:val="00F921A1"/>
    <w:rsid w:val="00FA311F"/>
    <w:rsid w:val="00FB0D1C"/>
    <w:rsid w:val="00FB5BED"/>
    <w:rsid w:val="00FB6BBB"/>
    <w:rsid w:val="00FD40CD"/>
    <w:rsid w:val="00FD682F"/>
    <w:rsid w:val="00FD7F0D"/>
    <w:rsid w:val="00FE5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1EFB03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Smart Link" w:semiHidden="1" w:unhideWhenUsed="1"/>
  </w:latentStyles>
  <w:style w:type="paragraph" w:default="1" w:styleId="Normal">
    <w:name w:val="Normal"/>
    <w:uiPriority w:val="1"/>
    <w:qFormat/>
    <w:rsid w:val="007C0018"/>
  </w:style>
  <w:style w:type="paragraph" w:styleId="Heading1">
    <w:name w:val="heading 1"/>
    <w:basedOn w:val="Normal"/>
    <w:next w:val="Normal"/>
    <w:link w:val="Heading1Char"/>
    <w:uiPriority w:val="1"/>
    <w:qFormat/>
    <w:rsid w:val="008D3A90"/>
    <w:pPr>
      <w:spacing w:before="600" w:after="0"/>
      <w:ind w:right="3673"/>
      <w:outlineLvl w:val="0"/>
    </w:pPr>
    <w:rPr>
      <w:b/>
      <w:color w:val="3494BA" w:themeColor="accen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1"/>
    <w:qFormat/>
    <w:rsid w:val="00D50263"/>
    <w:pPr>
      <w:spacing w:before="120" w:after="120"/>
      <w:ind w:right="3673"/>
      <w:outlineLvl w:val="1"/>
    </w:pPr>
    <w:rPr>
      <w:i/>
      <w:color w:val="398E98" w:themeColor="accent2" w:themeShade="BF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rsid w:val="00B70EC0"/>
    <w:pPr>
      <w:kinsoku w:val="0"/>
      <w:overflowPunct w:val="0"/>
      <w:spacing w:before="93" w:line="249" w:lineRule="auto"/>
      <w:ind w:left="313" w:right="62"/>
    </w:pPr>
    <w:rPr>
      <w:spacing w:val="-8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034F4B"/>
    <w:rPr>
      <w:rFonts w:ascii="Arial" w:hAnsi="Arial" w:cs="Arial"/>
      <w:spacing w:val="-8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1"/>
    <w:rsid w:val="008D3A90"/>
    <w:rPr>
      <w:b/>
      <w:color w:val="3494BA" w:themeColor="accent1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1"/>
    <w:rsid w:val="00D50263"/>
    <w:rPr>
      <w:i/>
      <w:color w:val="398E98" w:themeColor="accent2" w:themeShade="BF"/>
      <w:sz w:val="36"/>
      <w:szCs w:val="36"/>
    </w:rPr>
  </w:style>
  <w:style w:type="paragraph" w:styleId="ListParagraph">
    <w:name w:val="List Paragraph"/>
    <w:basedOn w:val="Normal"/>
    <w:uiPriority w:val="1"/>
    <w:semiHidden/>
    <w:rPr>
      <w:rFonts w:ascii="Times New Roman" w:hAnsi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rsid w:val="00034F4B"/>
    <w:rPr>
      <w:color w:val="808080"/>
      <w:shd w:val="clear" w:color="auto" w:fill="E6E6E6"/>
    </w:rPr>
  </w:style>
  <w:style w:type="paragraph" w:styleId="Title">
    <w:name w:val="Title"/>
    <w:basedOn w:val="BodyText"/>
    <w:next w:val="Normal"/>
    <w:link w:val="TitleChar"/>
    <w:uiPriority w:val="10"/>
    <w:qFormat/>
    <w:rsid w:val="00E83D6F"/>
    <w:pPr>
      <w:spacing w:before="74" w:after="0" w:line="250" w:lineRule="auto"/>
      <w:ind w:left="0" w:right="5743"/>
    </w:pPr>
    <w:rPr>
      <w:rFonts w:asciiTheme="majorHAnsi" w:hAnsiTheme="majorHAnsi" w:cs="Gill Sans"/>
      <w:b/>
      <w:bCs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83D6F"/>
    <w:rPr>
      <w:rFonts w:asciiTheme="majorHAnsi" w:hAnsiTheme="majorHAnsi" w:cs="Gill Sans"/>
      <w:b/>
      <w:bCs/>
      <w:spacing w:val="-8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3D6F"/>
    <w:pPr>
      <w:pBdr>
        <w:top w:val="single" w:sz="4" w:space="6" w:color="3494BA" w:themeColor="accent1"/>
        <w:left w:val="single" w:sz="4" w:space="0" w:color="3494BA" w:themeColor="accent1"/>
        <w:bottom w:val="single" w:sz="4" w:space="8" w:color="3494BA" w:themeColor="accent1"/>
        <w:right w:val="single" w:sz="4" w:space="0" w:color="3494BA" w:themeColor="accent1"/>
      </w:pBdr>
      <w:shd w:val="clear" w:color="auto" w:fill="3494BA" w:themeFill="accent1"/>
      <w:spacing w:after="120"/>
      <w:ind w:left="-101" w:right="8366"/>
      <w:jc w:val="center"/>
    </w:pPr>
    <w:rPr>
      <w:b/>
      <w:color w:val="FFFFFF" w:themeColor="background1"/>
      <w:sz w:val="36"/>
      <w:szCs w:val="36"/>
    </w:rPr>
  </w:style>
  <w:style w:type="character" w:customStyle="1" w:styleId="SubtitleChar">
    <w:name w:val="Subtitle Char"/>
    <w:basedOn w:val="DefaultParagraphFont"/>
    <w:link w:val="Subtitle"/>
    <w:uiPriority w:val="11"/>
    <w:rsid w:val="00E83D6F"/>
    <w:rPr>
      <w:b/>
      <w:color w:val="FFFFFF" w:themeColor="background1"/>
      <w:sz w:val="36"/>
      <w:szCs w:val="36"/>
      <w:shd w:val="clear" w:color="auto" w:fill="3494BA" w:themeFill="accent1"/>
    </w:rPr>
  </w:style>
  <w:style w:type="paragraph" w:styleId="Quote">
    <w:name w:val="Quote"/>
    <w:basedOn w:val="BodyText"/>
    <w:next w:val="Normal"/>
    <w:link w:val="QuoteChar"/>
    <w:uiPriority w:val="29"/>
    <w:qFormat/>
    <w:rsid w:val="00BD13D2"/>
    <w:pPr>
      <w:widowControl w:val="0"/>
      <w:autoSpaceDE w:val="0"/>
      <w:autoSpaceDN w:val="0"/>
      <w:adjustRightInd w:val="0"/>
      <w:spacing w:before="0" w:after="0" w:line="240" w:lineRule="auto"/>
      <w:ind w:left="113"/>
    </w:pPr>
    <w:rPr>
      <w:rFonts w:ascii="Arial" w:hAnsi="Arial" w:cs="Arial"/>
      <w:b/>
      <w:color w:val="404040" w:themeColor="text1" w:themeTint="BF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rsid w:val="00BD13D2"/>
    <w:rPr>
      <w:rFonts w:ascii="Arial" w:hAnsi="Arial" w:cs="Arial"/>
      <w:b/>
      <w:color w:val="404040" w:themeColor="text1" w:themeTint="BF"/>
      <w:spacing w:val="-8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rsid w:val="00F921A1"/>
    <w:pPr>
      <w:tabs>
        <w:tab w:val="center" w:pos="4680"/>
        <w:tab w:val="right" w:pos="9360"/>
      </w:tabs>
      <w:spacing w:after="0"/>
    </w:pPr>
  </w:style>
  <w:style w:type="character" w:styleId="BookTitle">
    <w:name w:val="Book Title"/>
    <w:basedOn w:val="DefaultParagraphFont"/>
    <w:uiPriority w:val="33"/>
    <w:semiHidden/>
    <w:rsid w:val="00034F4B"/>
    <w:rPr>
      <w:b/>
      <w:bCs/>
      <w:i/>
      <w:iCs/>
      <w:spacing w:val="5"/>
    </w:rPr>
  </w:style>
  <w:style w:type="character" w:styleId="Emphasis">
    <w:name w:val="Emphasis"/>
    <w:basedOn w:val="DefaultParagraphFont"/>
    <w:uiPriority w:val="20"/>
    <w:semiHidden/>
    <w:rsid w:val="00034F4B"/>
    <w:rPr>
      <w:i/>
      <w:iCs/>
    </w:rPr>
  </w:style>
  <w:style w:type="character" w:styleId="Hashtag">
    <w:name w:val="Hashtag"/>
    <w:basedOn w:val="DefaultParagraphFont"/>
    <w:uiPriority w:val="99"/>
    <w:semiHidden/>
    <w:rsid w:val="00034F4B"/>
    <w:rPr>
      <w:color w:val="2B579A"/>
      <w:shd w:val="clear" w:color="auto" w:fill="E6E6E6"/>
    </w:rPr>
  </w:style>
  <w:style w:type="character" w:styleId="IntenseEmphasis">
    <w:name w:val="Intense Emphasis"/>
    <w:basedOn w:val="DefaultParagraphFont"/>
    <w:uiPriority w:val="21"/>
    <w:semiHidden/>
    <w:rsid w:val="00034F4B"/>
    <w:rPr>
      <w:i/>
      <w:iCs/>
      <w:color w:val="3494BA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034F4B"/>
    <w:pPr>
      <w:pBdr>
        <w:top w:val="single" w:sz="4" w:space="10" w:color="3494BA" w:themeColor="accent1"/>
        <w:bottom w:val="single" w:sz="4" w:space="10" w:color="3494BA" w:themeColor="accent1"/>
      </w:pBdr>
      <w:spacing w:before="360" w:after="360"/>
      <w:ind w:left="864" w:right="864"/>
      <w:jc w:val="center"/>
    </w:pPr>
    <w:rPr>
      <w:i/>
      <w:iCs/>
      <w:color w:val="3494BA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034F4B"/>
    <w:rPr>
      <w:rFonts w:ascii="Arial" w:hAnsi="Arial" w:cs="Arial"/>
      <w:i/>
      <w:iCs/>
      <w:color w:val="3494BA" w:themeColor="accent1"/>
      <w:sz w:val="22"/>
      <w:szCs w:val="22"/>
    </w:rPr>
  </w:style>
  <w:style w:type="character" w:styleId="IntenseReference">
    <w:name w:val="Intense Reference"/>
    <w:basedOn w:val="DefaultParagraphFont"/>
    <w:uiPriority w:val="32"/>
    <w:semiHidden/>
    <w:rsid w:val="00034F4B"/>
    <w:rPr>
      <w:b/>
      <w:bCs/>
      <w:smallCaps/>
      <w:color w:val="3494BA" w:themeColor="accent1"/>
      <w:spacing w:val="5"/>
    </w:rPr>
  </w:style>
  <w:style w:type="character" w:styleId="Strong">
    <w:name w:val="Strong"/>
    <w:basedOn w:val="DefaultParagraphFont"/>
    <w:uiPriority w:val="22"/>
    <w:semiHidden/>
    <w:rsid w:val="00034F4B"/>
    <w:rPr>
      <w:b/>
      <w:bCs/>
    </w:rPr>
  </w:style>
  <w:style w:type="character" w:styleId="SubtleEmphasis">
    <w:name w:val="Subtle Emphasis"/>
    <w:basedOn w:val="DefaultParagraphFont"/>
    <w:uiPriority w:val="19"/>
    <w:semiHidden/>
    <w:rsid w:val="00034F4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rsid w:val="00034F4B"/>
    <w:rPr>
      <w:smallCaps/>
      <w:color w:val="5A5A5A" w:themeColor="text1" w:themeTint="A5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7C0018"/>
  </w:style>
  <w:style w:type="paragraph" w:styleId="Footer">
    <w:name w:val="footer"/>
    <w:basedOn w:val="Normal"/>
    <w:link w:val="FooterChar"/>
    <w:uiPriority w:val="99"/>
    <w:semiHidden/>
    <w:rsid w:val="00F921A1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C0018"/>
  </w:style>
  <w:style w:type="table" w:styleId="TableGrid">
    <w:name w:val="Table Grid"/>
    <w:basedOn w:val="TableNormal"/>
    <w:uiPriority w:val="39"/>
    <w:rsid w:val="000D53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withDarkBackground">
    <w:name w:val="Normal with Dark Background"/>
    <w:basedOn w:val="Normal"/>
    <w:uiPriority w:val="1"/>
    <w:qFormat/>
    <w:rsid w:val="006563D7"/>
    <w:rPr>
      <w:color w:val="FFFFFF" w:themeColor="background1"/>
    </w:rPr>
  </w:style>
  <w:style w:type="paragraph" w:customStyle="1" w:styleId="Heading1Alt">
    <w:name w:val="Heading 1 Alt"/>
    <w:basedOn w:val="Normal"/>
    <w:uiPriority w:val="1"/>
    <w:qFormat/>
    <w:rsid w:val="005F5948"/>
    <w:pPr>
      <w:spacing w:before="1200" w:after="0"/>
    </w:pPr>
    <w:rPr>
      <w:b/>
      <w:color w:val="FFFFFF" w:themeColor="background1"/>
      <w:sz w:val="48"/>
    </w:rPr>
  </w:style>
  <w:style w:type="paragraph" w:customStyle="1" w:styleId="Heading2Alt">
    <w:name w:val="Heading 2 Alt"/>
    <w:basedOn w:val="Normal"/>
    <w:uiPriority w:val="1"/>
    <w:qFormat/>
    <w:rsid w:val="006563D7"/>
    <w:pPr>
      <w:spacing w:before="120"/>
    </w:pPr>
    <w:rPr>
      <w:i/>
      <w:color w:val="FFFFFF" w:themeColor="background1"/>
      <w:sz w:val="36"/>
    </w:rPr>
  </w:style>
  <w:style w:type="paragraph" w:styleId="NoSpacing">
    <w:name w:val="No Spacing"/>
    <w:uiPriority w:val="1"/>
    <w:qFormat/>
    <w:rsid w:val="006563D7"/>
    <w:pPr>
      <w:spacing w:after="0"/>
    </w:pPr>
    <w:rPr>
      <w:sz w:val="24"/>
    </w:rPr>
  </w:style>
  <w:style w:type="character" w:styleId="PlaceholderText">
    <w:name w:val="Placeholder Text"/>
    <w:basedOn w:val="DefaultParagraphFont"/>
    <w:uiPriority w:val="99"/>
    <w:semiHidden/>
    <w:rsid w:val="009052F9"/>
    <w:rPr>
      <w:color w:val="808080"/>
    </w:rPr>
  </w:style>
  <w:style w:type="paragraph" w:customStyle="1" w:styleId="QuoteHeading">
    <w:name w:val="Quote Heading"/>
    <w:basedOn w:val="Normal"/>
    <w:uiPriority w:val="1"/>
    <w:qFormat/>
    <w:rsid w:val="005F5948"/>
    <w:pPr>
      <w:spacing w:after="0"/>
    </w:pPr>
    <w:rPr>
      <w:rFonts w:asciiTheme="majorHAnsi" w:hAnsiTheme="majorHAnsi"/>
      <w:b/>
      <w:color w:val="FFFFFF" w:themeColor="background1"/>
      <w:sz w:val="48"/>
    </w:rPr>
  </w:style>
  <w:style w:type="paragraph" w:customStyle="1" w:styleId="04xlpa">
    <w:name w:val="_04xlpa"/>
    <w:basedOn w:val="Normal"/>
    <w:rsid w:val="00F0572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CA" w:eastAsia="en-CA"/>
    </w:rPr>
  </w:style>
  <w:style w:type="character" w:customStyle="1" w:styleId="wdyuqq">
    <w:name w:val="wdyuqq"/>
    <w:basedOn w:val="DefaultParagraphFont"/>
    <w:rsid w:val="00F05720"/>
  </w:style>
  <w:style w:type="character" w:styleId="Hyperlink">
    <w:name w:val="Hyperlink"/>
    <w:basedOn w:val="DefaultParagraphFont"/>
    <w:uiPriority w:val="99"/>
    <w:unhideWhenUsed/>
    <w:rsid w:val="00414B3B"/>
    <w:rPr>
      <w:color w:val="6B9F25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86D7E"/>
    <w:rPr>
      <w:color w:val="9F6715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www.prairiepsn.ca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andrea.astleford@usask.ca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://www.prairiepsn.ca/" TargetMode="Externa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andrea.astleford@usask.ca" TargetMode="External"/><Relationship Id="rId22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dre\AppData\Roaming\Microsoft\Templates\School%20newsletter.dotx" TargetMode="Externa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chool Newsletter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E21AA92-70C9-4BBA-B211-9453C3C60C5A}">
  <ds:schemaRefs>
    <ds:schemaRef ds:uri="http://purl.org/dc/dcmitype/"/>
    <ds:schemaRef ds:uri="71af3243-3dd4-4a8d-8c0d-dd76da1f02a5"/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http://www.w3.org/XML/1998/namespace"/>
    <ds:schemaRef ds:uri="16c05727-aa75-4e4a-9b5f-8a80a1165891"/>
    <ds:schemaRef ds:uri="http://schemas.openxmlformats.org/package/2006/metadata/core-properties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8063A625-5F98-456F-8D28-843FCFDDD88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853A5A3-6635-4BB5-846C-C0F5FA69F51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DB952A1-147C-4BD6-8A32-B8098FC13C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School newsletter</Template>
  <TotalTime>0</TotalTime>
  <Pages>2</Pages>
  <Words>175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2023-06-21T19:44:00Z</dcterms:created>
  <dcterms:modified xsi:type="dcterms:W3CDTF">2023-06-21T19:44:00Z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